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5E" w:rsidRDefault="00C32A23" w:rsidP="001035B0">
      <w:pPr>
        <w:pStyle w:val="Corpodetexto2"/>
        <w:jc w:val="left"/>
        <w:rPr>
          <w:rFonts w:ascii="Times New Roman" w:hAnsi="Times New Roman"/>
          <w:b w:val="0"/>
        </w:rPr>
      </w:pPr>
      <w:r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91B3E" wp14:editId="4186DFBB">
                <wp:simplePos x="0" y="0"/>
                <wp:positionH relativeFrom="column">
                  <wp:posOffset>-631190</wp:posOffset>
                </wp:positionH>
                <wp:positionV relativeFrom="paragraph">
                  <wp:posOffset>184150</wp:posOffset>
                </wp:positionV>
                <wp:extent cx="1500505" cy="6961505"/>
                <wp:effectExtent l="0" t="0" r="444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696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27" w:rsidRPr="009A497A" w:rsidRDefault="00E26827" w:rsidP="00E26827">
                            <w:pPr>
                              <w:rPr>
                                <w:sz w:val="24"/>
                              </w:rPr>
                            </w:pPr>
                            <w:r w:rsidRPr="009A497A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 w:rsidR="00E26827" w:rsidRPr="009A497A" w:rsidRDefault="00E26827" w:rsidP="00E2682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26827" w:rsidRPr="009A497A" w:rsidRDefault="00E26827" w:rsidP="00E2682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26827" w:rsidRPr="00264F55" w:rsidRDefault="009E46BA" w:rsidP="00E26827">
                            <w:pPr>
                              <w:rPr>
                                <w:rFonts w:ascii="Agency FB" w:hAnsi="Agency FB"/>
                                <w:b/>
                                <w:color w:val="A50021"/>
                                <w:szCs w:val="14"/>
                              </w:rPr>
                            </w:pPr>
                            <w:hyperlink r:id="rId8" w:history="1">
                              <w:r w:rsidR="00E26827" w:rsidRPr="00264F55">
                                <w:rPr>
                                  <w:rStyle w:val="Hyperlink"/>
                                  <w:rFonts w:ascii="Agency FB" w:hAnsi="Agency FB"/>
                                  <w:b/>
                                  <w:color w:val="A50021"/>
                                  <w:szCs w:val="14"/>
                                </w:rPr>
                                <w:t>www.fisclinex.uerj.br</w:t>
                              </w:r>
                            </w:hyperlink>
                          </w:p>
                          <w:p w:rsidR="00E26827" w:rsidRPr="009A497A" w:rsidRDefault="00E26827" w:rsidP="00E26827">
                            <w:pPr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Coordenadora Geral</w:t>
                            </w:r>
                          </w:p>
                          <w:p w:rsidR="00E26827" w:rsidRPr="00367E6C" w:rsidRDefault="007E5339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367E6C">
                              <w:rPr>
                                <w:rFonts w:ascii="Arial Narrow" w:hAnsi="Arial Narrow"/>
                                <w:sz w:val="18"/>
                                <w:szCs w:val="14"/>
                                <w:lang w:val="en-US"/>
                              </w:rPr>
                              <w:t xml:space="preserve">Alex Christian </w:t>
                            </w:r>
                            <w:proofErr w:type="spellStart"/>
                            <w:r w:rsidRPr="00367E6C">
                              <w:rPr>
                                <w:rFonts w:ascii="Arial Narrow" w:hAnsi="Arial Narrow"/>
                                <w:sz w:val="18"/>
                                <w:szCs w:val="14"/>
                                <w:lang w:val="en-US"/>
                              </w:rPr>
                              <w:t>Manhães</w:t>
                            </w:r>
                            <w:proofErr w:type="spellEnd"/>
                          </w:p>
                          <w:p w:rsidR="00E26827" w:rsidRPr="00367E6C" w:rsidRDefault="00E26827" w:rsidP="00E26827">
                            <w:pPr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367E6C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  <w:lang w:val="en-US"/>
                              </w:rPr>
                              <w:t>(</w:t>
                            </w:r>
                            <w:r w:rsidR="007E5339" w:rsidRPr="00367E6C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  <w:lang w:val="en-US"/>
                              </w:rPr>
                              <w:t>ac_manhaes@yahoo.com.br</w:t>
                            </w:r>
                            <w:r w:rsidRPr="00367E6C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:rsidR="00E26827" w:rsidRPr="00367E6C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  <w:lang w:val="en-US"/>
                              </w:rPr>
                            </w:pPr>
                          </w:p>
                          <w:p w:rsidR="00E26827" w:rsidRPr="00367E6C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  <w:lang w:val="en-US"/>
                              </w:rPr>
                            </w:pP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Coordenador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 xml:space="preserve">a </w:t>
                            </w: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Adjunto</w:t>
                            </w: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 xml:space="preserve">Área Clínica </w:t>
                            </w:r>
                          </w:p>
                          <w:p w:rsidR="00E26827" w:rsidRPr="00E26827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  <w:r w:rsidRPr="00E26827"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  <w:t xml:space="preserve">Eliete </w:t>
                            </w:r>
                            <w:proofErr w:type="spellStart"/>
                            <w:r w:rsidRPr="00E26827"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  <w:t>Bouskela</w:t>
                            </w:r>
                            <w:proofErr w:type="spellEnd"/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</w:pPr>
                            <w:r w:rsidRPr="00E26827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  <w:t>(eliete.bouskela@gmail.com)</w:t>
                            </w: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Coordenadora Adjunta</w:t>
                            </w:r>
                          </w:p>
                          <w:p w:rsidR="00E26827" w:rsidRPr="009A497A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9A497A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Área de Pesquisa Experimental</w:t>
                            </w: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</w:pPr>
                            <w:r w:rsidRPr="00AA3916"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  <w:t xml:space="preserve">Patrícia Cristina </w:t>
                            </w:r>
                            <w:proofErr w:type="spellStart"/>
                            <w:r w:rsidRPr="00AA3916"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  <w:t>Lisbôa</w:t>
                            </w:r>
                            <w:proofErr w:type="spellEnd"/>
                            <w:r w:rsidRPr="00AA3916"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AA3916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  <w:t>(pclisboa.uerj@gmail.com)</w:t>
                            </w: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color w:val="C00000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color w:val="C00000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AA3916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E26827" w:rsidRDefault="00E26827" w:rsidP="00E26827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E26827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Secretaria</w:t>
                            </w:r>
                          </w:p>
                          <w:p w:rsidR="00E26827" w:rsidRPr="00E26827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  <w:r w:rsidRPr="00E26827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  <w:t>(</w:t>
                            </w:r>
                            <w:hyperlink r:id="rId9" w:history="1">
                              <w:r w:rsidRPr="00E26827">
                                <w:rPr>
                                  <w:rFonts w:ascii="Arial Narrow" w:hAnsi="Arial Narrow"/>
                                  <w:color w:val="A50021"/>
                                  <w:sz w:val="18"/>
                                  <w:szCs w:val="14"/>
                                  <w:u w:val="single"/>
                                </w:rPr>
                                <w:t>posclinex.uerj@gmail.com</w:t>
                              </w:r>
                            </w:hyperlink>
                            <w:r w:rsidRPr="00E26827">
                              <w:rPr>
                                <w:rFonts w:ascii="Arial Narrow" w:hAnsi="Arial Narrow"/>
                                <w:color w:val="A50021"/>
                                <w:sz w:val="18"/>
                                <w:szCs w:val="14"/>
                              </w:rPr>
                              <w:t>)</w:t>
                            </w:r>
                          </w:p>
                          <w:p w:rsidR="00E26827" w:rsidRPr="00E26827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E26827" w:rsidRPr="00E26827" w:rsidRDefault="00E26827" w:rsidP="00E26827">
                            <w:pPr>
                              <w:rPr>
                                <w:rFonts w:ascii="Arial Narrow" w:hAnsi="Arial Narrow"/>
                                <w:sz w:val="18"/>
                                <w:szCs w:val="14"/>
                              </w:rPr>
                            </w:pPr>
                          </w:p>
                          <w:p w:rsidR="001D251B" w:rsidRPr="005212F6" w:rsidRDefault="001D251B" w:rsidP="001D251B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/>
                                <w:b/>
                                <w:sz w:val="18"/>
                                <w:szCs w:val="14"/>
                              </w:rPr>
                              <w:t>Endereço</w:t>
                            </w:r>
                          </w:p>
                          <w:p w:rsidR="001D251B" w:rsidRPr="005212F6" w:rsidRDefault="001D251B" w:rsidP="001D251B">
                            <w:pPr>
                              <w:shd w:val="clear" w:color="auto" w:fill="FFFFFF"/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  <w:t>Centro de Pesquisa Clínica Multiusuário (</w:t>
                            </w:r>
                            <w:proofErr w:type="spellStart"/>
                            <w:r w:rsidRPr="005212F6"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  <w:t>CePeM</w:t>
                            </w:r>
                            <w:proofErr w:type="spellEnd"/>
                            <w:r w:rsidRPr="005212F6"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  <w:t>)</w:t>
                            </w:r>
                          </w:p>
                          <w:p w:rsidR="001D251B" w:rsidRPr="005212F6" w:rsidRDefault="001D251B" w:rsidP="001D251B">
                            <w:pPr>
                              <w:shd w:val="clear" w:color="auto" w:fill="FFFFFF"/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333333"/>
                                <w:sz w:val="18"/>
                                <w:szCs w:val="14"/>
                              </w:rPr>
                              <w:t>Hospital Universitário Pedro Ernesto (HUPE/UERJ)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:rsidR="001D251B" w:rsidRPr="005212F6" w:rsidRDefault="001D251B" w:rsidP="001D251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  <w:proofErr w:type="spellStart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Blvd</w:t>
                            </w:r>
                            <w:proofErr w:type="spellEnd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. 28 de setembro, nº 77, Prédio do </w:t>
                            </w:r>
                            <w:proofErr w:type="spellStart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CePeM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/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2º andar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/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Sala do FISCLINEX</w:t>
                            </w:r>
                          </w:p>
                          <w:p w:rsidR="001D251B" w:rsidRPr="005212F6" w:rsidRDefault="001D251B" w:rsidP="001D251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Rio de Janeiro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RJ - Brasil </w:t>
                            </w:r>
                          </w:p>
                          <w:p w:rsidR="001D251B" w:rsidRPr="005212F6" w:rsidRDefault="001D251B" w:rsidP="001D251B">
                            <w:pPr>
                              <w:pStyle w:val="NormalWeb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CEP: 20551-030</w:t>
                            </w:r>
                          </w:p>
                          <w:p w:rsidR="001D251B" w:rsidRPr="005212F6" w:rsidRDefault="001D251B" w:rsidP="001D251B">
                            <w:pPr>
                              <w:shd w:val="clear" w:color="auto" w:fill="FFFFFF"/>
                              <w:spacing w:after="6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Tel.: 2868-8212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2868-8215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2868-8230 - RAMAL 106</w:t>
                            </w:r>
                          </w:p>
                          <w:p w:rsidR="001D251B" w:rsidRDefault="001D251B" w:rsidP="001D251B">
                            <w:pPr>
                              <w:shd w:val="clear" w:color="auto" w:fill="FFFFFF"/>
                              <w:spacing w:after="60"/>
                              <w:rPr>
                                <w:rStyle w:val="Hyperlink"/>
                                <w:rFonts w:ascii="Arial Narrow" w:hAnsi="Arial Narrow" w:cs="Arial"/>
                                <w:color w:val="1155CC"/>
                                <w:sz w:val="18"/>
                                <w:szCs w:val="14"/>
                              </w:rPr>
                            </w:pP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Horário de atendimento</w:t>
                            </w:r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: 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 xml:space="preserve"> 9h às 15h</w:t>
                            </w:r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br/>
                            </w:r>
                            <w:proofErr w:type="spellStart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YouTube</w:t>
                            </w:r>
                            <w:proofErr w:type="spellEnd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: </w:t>
                            </w:r>
                            <w:hyperlink r:id="rId10" w:tgtFrame="_blank" w:history="1">
                              <w:r w:rsidRPr="005212F6">
                                <w:rPr>
                                  <w:rStyle w:val="Hyperlink"/>
                                  <w:rFonts w:ascii="Arial Narrow" w:hAnsi="Arial Narrow" w:cs="Arial"/>
                                  <w:color w:val="1155CC"/>
                                  <w:sz w:val="18"/>
                                  <w:szCs w:val="14"/>
                                </w:rPr>
                                <w:t>@</w:t>
                              </w:r>
                              <w:proofErr w:type="spellStart"/>
                              <w:r w:rsidRPr="005212F6">
                                <w:rPr>
                                  <w:rStyle w:val="Hyperlink"/>
                                  <w:rFonts w:ascii="Arial Narrow" w:hAnsi="Arial Narrow" w:cs="Arial"/>
                                  <w:color w:val="1155CC"/>
                                  <w:sz w:val="18"/>
                                  <w:szCs w:val="14"/>
                                </w:rPr>
                                <w:t>fisclinex</w:t>
                              </w:r>
                              <w:proofErr w:type="spellEnd"/>
                            </w:hyperlink>
                          </w:p>
                          <w:p w:rsidR="0055164E" w:rsidRPr="005212F6" w:rsidRDefault="0055164E" w:rsidP="0055164E">
                            <w:pPr>
                              <w:shd w:val="clear" w:color="auto" w:fill="FFFFFF"/>
                              <w:spacing w:after="6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Instagram</w:t>
                            </w:r>
                            <w:proofErr w:type="spellEnd"/>
                            <w:r w:rsidRPr="005212F6"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  <w:t>: </w:t>
                            </w:r>
                            <w:hyperlink r:id="rId11" w:tgtFrame="_blank" w:history="1">
                              <w:r w:rsidRPr="005212F6">
                                <w:rPr>
                                  <w:rStyle w:val="Hyperlink"/>
                                  <w:rFonts w:ascii="Arial Narrow" w:hAnsi="Arial Narrow" w:cs="Arial"/>
                                  <w:color w:val="1155CC"/>
                                  <w:sz w:val="18"/>
                                  <w:szCs w:val="14"/>
                                </w:rPr>
                                <w:t>@</w:t>
                              </w:r>
                              <w:proofErr w:type="spellStart"/>
                              <w:r w:rsidRPr="005212F6">
                                <w:rPr>
                                  <w:rStyle w:val="Hyperlink"/>
                                  <w:rFonts w:ascii="Arial Narrow" w:hAnsi="Arial Narrow" w:cs="Arial"/>
                                  <w:color w:val="1155CC"/>
                                  <w:sz w:val="18"/>
                                  <w:szCs w:val="14"/>
                                </w:rPr>
                                <w:t>fisclinex</w:t>
                              </w:r>
                            </w:hyperlink>
                            <w:r>
                              <w:rPr>
                                <w:rStyle w:val="Hyperlink"/>
                                <w:rFonts w:ascii="Arial Narrow" w:hAnsi="Arial Narrow" w:cs="Arial"/>
                                <w:color w:val="1155CC"/>
                                <w:sz w:val="18"/>
                                <w:szCs w:val="14"/>
                              </w:rPr>
                              <w:t>.uerj</w:t>
                            </w:r>
                            <w:proofErr w:type="spellEnd"/>
                          </w:p>
                          <w:p w:rsidR="0055164E" w:rsidRPr="005212F6" w:rsidRDefault="0055164E" w:rsidP="0055164E">
                            <w:pPr>
                              <w:shd w:val="clear" w:color="auto" w:fill="FFFFFF"/>
                              <w:spacing w:after="6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</w:p>
                          <w:p w:rsidR="0055164E" w:rsidRPr="005212F6" w:rsidRDefault="0055164E" w:rsidP="001D251B">
                            <w:pPr>
                              <w:shd w:val="clear" w:color="auto" w:fill="FFFFFF"/>
                              <w:spacing w:after="60"/>
                              <w:rPr>
                                <w:rFonts w:ascii="Arial Narrow" w:hAnsi="Arial Narrow" w:cs="Arial"/>
                                <w:color w:val="222222"/>
                                <w:sz w:val="18"/>
                                <w:szCs w:val="14"/>
                              </w:rPr>
                            </w:pPr>
                          </w:p>
                          <w:p w:rsidR="001D251B" w:rsidRDefault="001D251B" w:rsidP="001D251B">
                            <w:pPr>
                              <w:rPr>
                                <w:rFonts w:ascii="Arial Narrow" w:hAnsi="Arial Narrow"/>
                                <w:sz w:val="16"/>
                                <w:szCs w:val="18"/>
                              </w:rPr>
                            </w:pPr>
                          </w:p>
                          <w:p w:rsidR="00E26827" w:rsidRPr="00E61235" w:rsidRDefault="00E26827" w:rsidP="00E26827">
                            <w:pPr>
                              <w:rPr>
                                <w:sz w:val="22"/>
                                <w:szCs w:val="12"/>
                              </w:rPr>
                            </w:pPr>
                          </w:p>
                          <w:p w:rsidR="00E26827" w:rsidRDefault="00E26827" w:rsidP="00E26827">
                            <w:pPr>
                              <w:rPr>
                                <w:szCs w:val="12"/>
                              </w:rPr>
                            </w:pPr>
                          </w:p>
                          <w:p w:rsidR="00E26827" w:rsidRPr="00673D5E" w:rsidRDefault="00E26827" w:rsidP="00E26827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  <w:p w:rsidR="00E26827" w:rsidRPr="00367E6C" w:rsidRDefault="00E26827" w:rsidP="00E26827">
                            <w:pPr>
                              <w:rPr>
                                <w:szCs w:val="12"/>
                              </w:rPr>
                            </w:pPr>
                          </w:p>
                          <w:p w:rsidR="00E26827" w:rsidRPr="004C7E98" w:rsidRDefault="00E26827" w:rsidP="00E26827">
                            <w:pPr>
                              <w:rPr>
                                <w:szCs w:val="12"/>
                              </w:rPr>
                            </w:pPr>
                          </w:p>
                          <w:p w:rsidR="00E26827" w:rsidRPr="004C7E98" w:rsidRDefault="00E26827" w:rsidP="00E26827">
                            <w:pPr>
                              <w:rPr>
                                <w:szCs w:val="12"/>
                              </w:rPr>
                            </w:pPr>
                          </w:p>
                          <w:p w:rsidR="00E26827" w:rsidRPr="006C5A9A" w:rsidRDefault="00E26827" w:rsidP="00E26827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421DC" w:rsidRPr="00E26827" w:rsidRDefault="002421DC" w:rsidP="00E2682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91B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9.7pt;margin-top:14.5pt;width:118.15pt;height:54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" stroked="f">
                <v:textbox>
                  <w:txbxContent>
                    <w:p w:rsidR="00E26827" w:rsidRPr="009A497A" w:rsidRDefault="00E26827" w:rsidP="00E26827">
                      <w:pPr>
                        <w:rPr>
                          <w:sz w:val="24"/>
                        </w:rPr>
                      </w:pPr>
                      <w:r w:rsidRPr="009A497A">
                        <w:rPr>
                          <w:sz w:val="24"/>
                        </w:rPr>
                        <w:t xml:space="preserve">  </w:t>
                      </w:r>
                    </w:p>
                    <w:p w:rsidR="00E26827" w:rsidRPr="009A497A" w:rsidRDefault="00E26827" w:rsidP="00E26827">
                      <w:pPr>
                        <w:rPr>
                          <w:sz w:val="24"/>
                        </w:rPr>
                      </w:pPr>
                    </w:p>
                    <w:p w:rsidR="00E26827" w:rsidRPr="009A497A" w:rsidRDefault="00E26827" w:rsidP="00E26827">
                      <w:pPr>
                        <w:rPr>
                          <w:sz w:val="24"/>
                        </w:rPr>
                      </w:pPr>
                    </w:p>
                    <w:p w:rsidR="00E26827" w:rsidRPr="00264F55" w:rsidRDefault="009E46BA" w:rsidP="00E26827">
                      <w:pPr>
                        <w:rPr>
                          <w:rFonts w:ascii="Agency FB" w:hAnsi="Agency FB"/>
                          <w:b/>
                          <w:color w:val="A50021"/>
                          <w:szCs w:val="14"/>
                        </w:rPr>
                      </w:pPr>
                      <w:hyperlink r:id="rId12" w:history="1">
                        <w:r w:rsidR="00E26827" w:rsidRPr="00264F55">
                          <w:rPr>
                            <w:rStyle w:val="Hyperlink"/>
                            <w:rFonts w:ascii="Agency FB" w:hAnsi="Agency FB"/>
                            <w:b/>
                            <w:color w:val="A50021"/>
                            <w:szCs w:val="14"/>
                          </w:rPr>
                          <w:t>www.fisclinex.uerj.br</w:t>
                        </w:r>
                      </w:hyperlink>
                    </w:p>
                    <w:p w:rsidR="00E26827" w:rsidRPr="009A497A" w:rsidRDefault="00E26827" w:rsidP="00E26827">
                      <w:pPr>
                        <w:rPr>
                          <w:b/>
                          <w:sz w:val="28"/>
                          <w:szCs w:val="22"/>
                        </w:rPr>
                      </w:pP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Coordenadora Geral</w:t>
                      </w:r>
                    </w:p>
                    <w:p w:rsidR="00E26827" w:rsidRPr="00367E6C" w:rsidRDefault="007E5339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  <w:lang w:val="en-US"/>
                        </w:rPr>
                      </w:pPr>
                      <w:r w:rsidRPr="00367E6C">
                        <w:rPr>
                          <w:rFonts w:ascii="Arial Narrow" w:hAnsi="Arial Narrow"/>
                          <w:sz w:val="18"/>
                          <w:szCs w:val="14"/>
                          <w:lang w:val="en-US"/>
                        </w:rPr>
                        <w:t xml:space="preserve">Alex Christian </w:t>
                      </w:r>
                      <w:proofErr w:type="spellStart"/>
                      <w:r w:rsidRPr="00367E6C">
                        <w:rPr>
                          <w:rFonts w:ascii="Arial Narrow" w:hAnsi="Arial Narrow"/>
                          <w:sz w:val="18"/>
                          <w:szCs w:val="14"/>
                          <w:lang w:val="en-US"/>
                        </w:rPr>
                        <w:t>Manhães</w:t>
                      </w:r>
                      <w:proofErr w:type="spellEnd"/>
                    </w:p>
                    <w:p w:rsidR="00E26827" w:rsidRPr="00367E6C" w:rsidRDefault="00E26827" w:rsidP="00E26827">
                      <w:pPr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  <w:lang w:val="en-US"/>
                        </w:rPr>
                      </w:pPr>
                      <w:r w:rsidRPr="00367E6C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  <w:lang w:val="en-US"/>
                        </w:rPr>
                        <w:t>(</w:t>
                      </w:r>
                      <w:r w:rsidR="007E5339" w:rsidRPr="00367E6C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  <w:lang w:val="en-US"/>
                        </w:rPr>
                        <w:t>ac_manhaes@yahoo.com.br</w:t>
                      </w:r>
                      <w:r w:rsidRPr="00367E6C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  <w:lang w:val="en-US"/>
                        </w:rPr>
                        <w:t>)</w:t>
                      </w:r>
                    </w:p>
                    <w:p w:rsidR="00E26827" w:rsidRPr="00367E6C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  <w:lang w:val="en-US"/>
                        </w:rPr>
                      </w:pPr>
                    </w:p>
                    <w:p w:rsidR="00E26827" w:rsidRPr="00367E6C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  <w:lang w:val="en-US"/>
                        </w:rPr>
                      </w:pP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Coordenador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 xml:space="preserve">a </w:t>
                      </w: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Adjunto</w:t>
                      </w: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 xml:space="preserve">Área Clínica </w:t>
                      </w:r>
                    </w:p>
                    <w:p w:rsidR="00E26827" w:rsidRPr="00E26827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  <w:r w:rsidRPr="00E26827">
                        <w:rPr>
                          <w:rFonts w:ascii="Arial Narrow" w:hAnsi="Arial Narrow"/>
                          <w:sz w:val="18"/>
                          <w:szCs w:val="14"/>
                        </w:rPr>
                        <w:t xml:space="preserve">Eliete </w:t>
                      </w:r>
                      <w:proofErr w:type="spellStart"/>
                      <w:r w:rsidRPr="00E26827">
                        <w:rPr>
                          <w:rFonts w:ascii="Arial Narrow" w:hAnsi="Arial Narrow"/>
                          <w:sz w:val="18"/>
                          <w:szCs w:val="14"/>
                        </w:rPr>
                        <w:t>Bouskela</w:t>
                      </w:r>
                      <w:proofErr w:type="spellEnd"/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</w:pPr>
                      <w:r w:rsidRPr="00E26827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  <w:t>(eliete.bouskela@gmail.com)</w:t>
                      </w: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Coordenadora Adjunta</w:t>
                      </w:r>
                    </w:p>
                    <w:p w:rsidR="00E26827" w:rsidRPr="009A497A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9A497A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Área de Pesquisa Experimental</w:t>
                      </w: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</w:pPr>
                      <w:r w:rsidRPr="00AA3916">
                        <w:rPr>
                          <w:rFonts w:ascii="Arial Narrow" w:hAnsi="Arial Narrow"/>
                          <w:sz w:val="18"/>
                          <w:szCs w:val="14"/>
                        </w:rPr>
                        <w:t xml:space="preserve">Patrícia Cristina </w:t>
                      </w:r>
                      <w:proofErr w:type="spellStart"/>
                      <w:r w:rsidRPr="00AA3916">
                        <w:rPr>
                          <w:rFonts w:ascii="Arial Narrow" w:hAnsi="Arial Narrow"/>
                          <w:sz w:val="18"/>
                          <w:szCs w:val="14"/>
                        </w:rPr>
                        <w:t>Lisbôa</w:t>
                      </w:r>
                      <w:proofErr w:type="spellEnd"/>
                      <w:r w:rsidRPr="00AA3916">
                        <w:rPr>
                          <w:rFonts w:ascii="Arial Narrow" w:hAnsi="Arial Narrow"/>
                          <w:sz w:val="18"/>
                          <w:szCs w:val="14"/>
                        </w:rPr>
                        <w:t xml:space="preserve"> </w:t>
                      </w:r>
                      <w:r w:rsidRPr="00AA3916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  <w:t>(pclisboa.uerj@gmail.com)</w:t>
                      </w: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color w:val="C00000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color w:val="C00000"/>
                          <w:sz w:val="18"/>
                          <w:szCs w:val="14"/>
                        </w:rPr>
                      </w:pPr>
                    </w:p>
                    <w:p w:rsidR="00E26827" w:rsidRPr="00AA3916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E26827" w:rsidRDefault="00E26827" w:rsidP="00E26827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E26827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Secretaria</w:t>
                      </w:r>
                    </w:p>
                    <w:p w:rsidR="00E26827" w:rsidRPr="00E26827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  <w:r w:rsidRPr="00E26827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  <w:t>(</w:t>
                      </w:r>
                      <w:hyperlink r:id="rId13" w:history="1">
                        <w:r w:rsidRPr="00E26827">
                          <w:rPr>
                            <w:rFonts w:ascii="Arial Narrow" w:hAnsi="Arial Narrow"/>
                            <w:color w:val="A50021"/>
                            <w:sz w:val="18"/>
                            <w:szCs w:val="14"/>
                            <w:u w:val="single"/>
                          </w:rPr>
                          <w:t>posclinex.uerj@gmail.com</w:t>
                        </w:r>
                      </w:hyperlink>
                      <w:r w:rsidRPr="00E26827">
                        <w:rPr>
                          <w:rFonts w:ascii="Arial Narrow" w:hAnsi="Arial Narrow"/>
                          <w:color w:val="A50021"/>
                          <w:sz w:val="18"/>
                          <w:szCs w:val="14"/>
                        </w:rPr>
                        <w:t>)</w:t>
                      </w:r>
                    </w:p>
                    <w:p w:rsidR="00E26827" w:rsidRPr="00E26827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E26827" w:rsidRPr="00E26827" w:rsidRDefault="00E26827" w:rsidP="00E26827">
                      <w:pPr>
                        <w:rPr>
                          <w:rFonts w:ascii="Arial Narrow" w:hAnsi="Arial Narrow"/>
                          <w:sz w:val="18"/>
                          <w:szCs w:val="14"/>
                        </w:rPr>
                      </w:pPr>
                    </w:p>
                    <w:p w:rsidR="001D251B" w:rsidRPr="005212F6" w:rsidRDefault="001D251B" w:rsidP="001D251B">
                      <w:pPr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/>
                          <w:b/>
                          <w:sz w:val="18"/>
                          <w:szCs w:val="14"/>
                        </w:rPr>
                        <w:t>Endereço</w:t>
                      </w:r>
                    </w:p>
                    <w:p w:rsidR="001D251B" w:rsidRPr="005212F6" w:rsidRDefault="001D251B" w:rsidP="001D251B">
                      <w:pPr>
                        <w:shd w:val="clear" w:color="auto" w:fill="FFFFFF"/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  <w:t>Centro de Pesquisa Clínica Multiusuário (</w:t>
                      </w:r>
                      <w:proofErr w:type="spellStart"/>
                      <w:r w:rsidRPr="005212F6"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  <w:t>CePeM</w:t>
                      </w:r>
                      <w:proofErr w:type="spellEnd"/>
                      <w:r w:rsidRPr="005212F6"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  <w:t>)</w:t>
                      </w:r>
                    </w:p>
                    <w:p w:rsidR="001D251B" w:rsidRPr="005212F6" w:rsidRDefault="001D251B" w:rsidP="001D251B">
                      <w:pPr>
                        <w:shd w:val="clear" w:color="auto" w:fill="FFFFFF"/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333333"/>
                          <w:sz w:val="18"/>
                          <w:szCs w:val="14"/>
                        </w:rPr>
                        <w:t>Hospital Universitário Pedro Ernesto (HUPE/UERJ)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br/>
                      </w:r>
                    </w:p>
                    <w:p w:rsidR="001D251B" w:rsidRPr="005212F6" w:rsidRDefault="001D251B" w:rsidP="001D251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  <w:proofErr w:type="spellStart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Blvd</w:t>
                      </w:r>
                      <w:proofErr w:type="spellEnd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. 28 de setembro, nº 77, Prédio do </w:t>
                      </w:r>
                      <w:proofErr w:type="spellStart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CePeM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/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2º andar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/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Sala do FISCLINEX</w:t>
                      </w:r>
                    </w:p>
                    <w:p w:rsidR="001D251B" w:rsidRPr="005212F6" w:rsidRDefault="001D251B" w:rsidP="001D251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Rio de Janeiro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/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RJ - Brasil </w:t>
                      </w:r>
                    </w:p>
                    <w:p w:rsidR="001D251B" w:rsidRPr="005212F6" w:rsidRDefault="001D251B" w:rsidP="001D251B">
                      <w:pPr>
                        <w:pStyle w:val="NormalWeb"/>
                        <w:shd w:val="clear" w:color="auto" w:fill="FFFFFF"/>
                        <w:spacing w:before="0" w:beforeAutospacing="0" w:after="60" w:afterAutospacing="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CEP: 20551-030</w:t>
                      </w:r>
                    </w:p>
                    <w:p w:rsidR="001D251B" w:rsidRPr="005212F6" w:rsidRDefault="001D251B" w:rsidP="001D251B">
                      <w:pPr>
                        <w:shd w:val="clear" w:color="auto" w:fill="FFFFFF"/>
                        <w:spacing w:after="6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Tel.: 2868-8212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/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2868-8215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/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2868-8230 - RAMAL 106</w:t>
                      </w:r>
                    </w:p>
                    <w:p w:rsidR="001D251B" w:rsidRDefault="001D251B" w:rsidP="001D251B">
                      <w:pPr>
                        <w:shd w:val="clear" w:color="auto" w:fill="FFFFFF"/>
                        <w:spacing w:after="60"/>
                        <w:rPr>
                          <w:rStyle w:val="Hyperlink"/>
                          <w:rFonts w:ascii="Arial Narrow" w:hAnsi="Arial Narrow" w:cs="Arial"/>
                          <w:color w:val="1155CC"/>
                          <w:sz w:val="18"/>
                          <w:szCs w:val="14"/>
                        </w:rPr>
                      </w:pP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Horário de atendimento</w:t>
                      </w:r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: 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 xml:space="preserve"> 9h às 15h</w:t>
                      </w:r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br/>
                      </w:r>
                      <w:proofErr w:type="spellStart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YouTube</w:t>
                      </w:r>
                      <w:proofErr w:type="spellEnd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: </w:t>
                      </w:r>
                      <w:hyperlink r:id="rId14" w:tgtFrame="_blank" w:history="1">
                        <w:r w:rsidRPr="005212F6">
                          <w:rPr>
                            <w:rStyle w:val="Hyperlink"/>
                            <w:rFonts w:ascii="Arial Narrow" w:hAnsi="Arial Narrow" w:cs="Arial"/>
                            <w:color w:val="1155CC"/>
                            <w:sz w:val="18"/>
                            <w:szCs w:val="14"/>
                          </w:rPr>
                          <w:t>@</w:t>
                        </w:r>
                        <w:proofErr w:type="spellStart"/>
                        <w:r w:rsidRPr="005212F6">
                          <w:rPr>
                            <w:rStyle w:val="Hyperlink"/>
                            <w:rFonts w:ascii="Arial Narrow" w:hAnsi="Arial Narrow" w:cs="Arial"/>
                            <w:color w:val="1155CC"/>
                            <w:sz w:val="18"/>
                            <w:szCs w:val="14"/>
                          </w:rPr>
                          <w:t>fisclinex</w:t>
                        </w:r>
                        <w:proofErr w:type="spellEnd"/>
                      </w:hyperlink>
                    </w:p>
                    <w:p w:rsidR="0055164E" w:rsidRPr="005212F6" w:rsidRDefault="0055164E" w:rsidP="0055164E">
                      <w:pPr>
                        <w:shd w:val="clear" w:color="auto" w:fill="FFFFFF"/>
                        <w:spacing w:after="6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Instagram</w:t>
                      </w:r>
                      <w:proofErr w:type="spellEnd"/>
                      <w:r w:rsidRPr="005212F6"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  <w:t>: </w:t>
                      </w:r>
                      <w:hyperlink r:id="rId15" w:tgtFrame="_blank" w:history="1">
                        <w:r w:rsidRPr="005212F6">
                          <w:rPr>
                            <w:rStyle w:val="Hyperlink"/>
                            <w:rFonts w:ascii="Arial Narrow" w:hAnsi="Arial Narrow" w:cs="Arial"/>
                            <w:color w:val="1155CC"/>
                            <w:sz w:val="18"/>
                            <w:szCs w:val="14"/>
                          </w:rPr>
                          <w:t>@</w:t>
                        </w:r>
                        <w:proofErr w:type="spellStart"/>
                        <w:r w:rsidRPr="005212F6">
                          <w:rPr>
                            <w:rStyle w:val="Hyperlink"/>
                            <w:rFonts w:ascii="Arial Narrow" w:hAnsi="Arial Narrow" w:cs="Arial"/>
                            <w:color w:val="1155CC"/>
                            <w:sz w:val="18"/>
                            <w:szCs w:val="14"/>
                          </w:rPr>
                          <w:t>fisclinex</w:t>
                        </w:r>
                      </w:hyperlink>
                      <w:r>
                        <w:rPr>
                          <w:rStyle w:val="Hyperlink"/>
                          <w:rFonts w:ascii="Arial Narrow" w:hAnsi="Arial Narrow" w:cs="Arial"/>
                          <w:color w:val="1155CC"/>
                          <w:sz w:val="18"/>
                          <w:szCs w:val="14"/>
                        </w:rPr>
                        <w:t>.uerj</w:t>
                      </w:r>
                      <w:proofErr w:type="spellEnd"/>
                    </w:p>
                    <w:p w:rsidR="0055164E" w:rsidRPr="005212F6" w:rsidRDefault="0055164E" w:rsidP="0055164E">
                      <w:pPr>
                        <w:shd w:val="clear" w:color="auto" w:fill="FFFFFF"/>
                        <w:spacing w:after="6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</w:p>
                    <w:p w:rsidR="0055164E" w:rsidRPr="005212F6" w:rsidRDefault="0055164E" w:rsidP="001D251B">
                      <w:pPr>
                        <w:shd w:val="clear" w:color="auto" w:fill="FFFFFF"/>
                        <w:spacing w:after="60"/>
                        <w:rPr>
                          <w:rFonts w:ascii="Arial Narrow" w:hAnsi="Arial Narrow" w:cs="Arial"/>
                          <w:color w:val="222222"/>
                          <w:sz w:val="18"/>
                          <w:szCs w:val="14"/>
                        </w:rPr>
                      </w:pPr>
                    </w:p>
                    <w:p w:rsidR="001D251B" w:rsidRDefault="001D251B" w:rsidP="001D251B">
                      <w:pPr>
                        <w:rPr>
                          <w:rFonts w:ascii="Arial Narrow" w:hAnsi="Arial Narrow"/>
                          <w:sz w:val="16"/>
                          <w:szCs w:val="18"/>
                        </w:rPr>
                      </w:pPr>
                    </w:p>
                    <w:p w:rsidR="00E26827" w:rsidRPr="00E61235" w:rsidRDefault="00E26827" w:rsidP="00E26827">
                      <w:pPr>
                        <w:rPr>
                          <w:sz w:val="22"/>
                          <w:szCs w:val="12"/>
                        </w:rPr>
                      </w:pPr>
                    </w:p>
                    <w:p w:rsidR="00E26827" w:rsidRDefault="00E26827" w:rsidP="00E26827">
                      <w:pPr>
                        <w:rPr>
                          <w:szCs w:val="12"/>
                        </w:rPr>
                      </w:pPr>
                    </w:p>
                    <w:p w:rsidR="00E26827" w:rsidRPr="00673D5E" w:rsidRDefault="00E26827" w:rsidP="00E26827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  <w:p w:rsidR="00E26827" w:rsidRPr="00367E6C" w:rsidRDefault="00E26827" w:rsidP="00E26827">
                      <w:pPr>
                        <w:rPr>
                          <w:szCs w:val="12"/>
                        </w:rPr>
                      </w:pPr>
                    </w:p>
                    <w:p w:rsidR="00E26827" w:rsidRPr="004C7E98" w:rsidRDefault="00E26827" w:rsidP="00E26827">
                      <w:pPr>
                        <w:rPr>
                          <w:szCs w:val="12"/>
                        </w:rPr>
                      </w:pPr>
                    </w:p>
                    <w:p w:rsidR="00E26827" w:rsidRPr="004C7E98" w:rsidRDefault="00E26827" w:rsidP="00E26827">
                      <w:pPr>
                        <w:rPr>
                          <w:szCs w:val="12"/>
                        </w:rPr>
                      </w:pPr>
                    </w:p>
                    <w:p w:rsidR="00E26827" w:rsidRPr="006C5A9A" w:rsidRDefault="00E26827" w:rsidP="00E26827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2421DC" w:rsidRPr="00E26827" w:rsidRDefault="002421DC" w:rsidP="00E2682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251B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826134</wp:posOffset>
                </wp:positionH>
                <wp:positionV relativeFrom="paragraph">
                  <wp:posOffset>64770</wp:posOffset>
                </wp:positionV>
                <wp:extent cx="0" cy="7353935"/>
                <wp:effectExtent l="0" t="0" r="19050" b="37465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3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7FF83" id="Line 16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05pt,5.1pt" to="65.05pt,5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meFAIAACkEAAAOAAAAZHJzL2Uyb0RvYy54bWysU02P2jAQvVfqf7B8hyQQWIgIqyqBXmgX&#10;abc/wNgOserYlm0IqOp/79h8aGk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" strokecolor="maroon"/>
            </w:pict>
          </mc:Fallback>
        </mc:AlternateContent>
      </w:r>
    </w:p>
    <w:p w:rsidR="00C23123" w:rsidRPr="0055164E" w:rsidRDefault="00C23123" w:rsidP="00C23123">
      <w:pPr>
        <w:ind w:left="1560"/>
        <w:rPr>
          <w:b/>
          <w:color w:val="A50021"/>
          <w:sz w:val="24"/>
          <w:szCs w:val="28"/>
          <w:u w:val="single"/>
        </w:rPr>
      </w:pPr>
      <w:r w:rsidRPr="0055164E">
        <w:rPr>
          <w:b/>
          <w:color w:val="A50021"/>
          <w:sz w:val="24"/>
          <w:szCs w:val="28"/>
          <w:u w:val="single"/>
        </w:rPr>
        <w:t>TERMO DE AUTORIZAÇÃO USO DE IMAGEM, VOZ E APRESENTAÇÃO</w:t>
      </w:r>
    </w:p>
    <w:p w:rsidR="00C23123" w:rsidRPr="0051081F" w:rsidRDefault="00C23123" w:rsidP="00C23123">
      <w:pPr>
        <w:autoSpaceDE w:val="0"/>
        <w:autoSpaceDN w:val="0"/>
        <w:adjustRightInd w:val="0"/>
        <w:ind w:left="1843"/>
        <w:rPr>
          <w:rFonts w:cs="Arial"/>
        </w:rPr>
      </w:pPr>
      <w:r>
        <w:rPr>
          <w:rFonts w:cs="Arial"/>
        </w:rPr>
        <w:t>Termo de autorização para</w:t>
      </w:r>
      <w:r w:rsidRPr="0051081F">
        <w:rPr>
          <w:rFonts w:cs="Arial"/>
        </w:rPr>
        <w:t xml:space="preserve"> divulgação de </w:t>
      </w:r>
      <w:r>
        <w:rPr>
          <w:rFonts w:cs="Arial"/>
        </w:rPr>
        <w:t>material audiovisual e slides</w:t>
      </w:r>
      <w:r w:rsidRPr="0051081F">
        <w:rPr>
          <w:rFonts w:cs="Arial"/>
        </w:rPr>
        <w:t xml:space="preserve"> pela </w:t>
      </w:r>
      <w:r>
        <w:rPr>
          <w:rFonts w:cs="Arial"/>
        </w:rPr>
        <w:t>PG-FISCLINEX</w:t>
      </w:r>
      <w:r w:rsidRPr="0051081F">
        <w:rPr>
          <w:rFonts w:cs="Arial"/>
        </w:rPr>
        <w:t>.</w:t>
      </w:r>
    </w:p>
    <w:p w:rsidR="00C23123" w:rsidRDefault="00C23123" w:rsidP="00C23123">
      <w:pPr>
        <w:ind w:left="1985"/>
        <w:jc w:val="both"/>
      </w:pPr>
    </w:p>
    <w:p w:rsidR="00C23123" w:rsidRPr="003F15EA" w:rsidRDefault="00C23123" w:rsidP="00C23123">
      <w:pPr>
        <w:ind w:left="1985"/>
        <w:jc w:val="both"/>
        <w:rPr>
          <w:sz w:val="4"/>
        </w:rPr>
      </w:pP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 w:rsidRPr="00245195">
        <w:rPr>
          <w:sz w:val="22"/>
        </w:rPr>
        <w:t>Nome completo: _______________________________________________</w:t>
      </w:r>
      <w:r>
        <w:rPr>
          <w:sz w:val="22"/>
        </w:rPr>
        <w:t>__</w:t>
      </w: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 w:rsidRPr="00245195">
        <w:rPr>
          <w:sz w:val="22"/>
        </w:rPr>
        <w:t>CPF:______________________</w:t>
      </w:r>
      <w:r>
        <w:rPr>
          <w:sz w:val="22"/>
        </w:rPr>
        <w:t xml:space="preserve"> E-mail</w:t>
      </w:r>
      <w:r w:rsidRPr="00245195">
        <w:rPr>
          <w:sz w:val="22"/>
        </w:rPr>
        <w:t>:________</w:t>
      </w:r>
      <w:r>
        <w:rPr>
          <w:sz w:val="22"/>
        </w:rPr>
        <w:t>___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  <w:t>___________________</w:t>
      </w:r>
    </w:p>
    <w:p w:rsidR="00C23123" w:rsidRPr="00245195" w:rsidRDefault="00C23123" w:rsidP="00C23123">
      <w:pPr>
        <w:spacing w:line="276" w:lineRule="auto"/>
        <w:ind w:left="1985"/>
        <w:jc w:val="both"/>
        <w:rPr>
          <w:sz w:val="22"/>
        </w:rPr>
      </w:pPr>
      <w:r w:rsidRPr="00245195">
        <w:rPr>
          <w:sz w:val="22"/>
        </w:rPr>
        <w:t>Tipo do evento</w:t>
      </w:r>
      <w:proofErr w:type="gramStart"/>
      <w:r w:rsidRPr="00245195">
        <w:rPr>
          <w:sz w:val="22"/>
        </w:rPr>
        <w:t xml:space="preserve">: </w:t>
      </w:r>
      <w:r>
        <w:rPr>
          <w:sz w:val="22"/>
        </w:rPr>
        <w:t xml:space="preserve"> </w:t>
      </w:r>
      <w:r w:rsidRPr="00245195">
        <w:rPr>
          <w:sz w:val="22"/>
        </w:rPr>
        <w:t>(</w:t>
      </w:r>
      <w:proofErr w:type="gramEnd"/>
      <w:r w:rsidRPr="00245195">
        <w:rPr>
          <w:sz w:val="22"/>
        </w:rPr>
        <w:t xml:space="preserve">    ) Defesa de Dissertação - ME      (    ) Defesa de Tese - DO</w:t>
      </w:r>
    </w:p>
    <w:p w:rsidR="00C23123" w:rsidRPr="00245195" w:rsidRDefault="00C23123" w:rsidP="00C23123">
      <w:pPr>
        <w:spacing w:line="276" w:lineRule="auto"/>
        <w:ind w:left="1985"/>
        <w:jc w:val="both"/>
        <w:rPr>
          <w:sz w:val="22"/>
        </w:rPr>
      </w:pPr>
      <w:r>
        <w:rPr>
          <w:sz w:val="22"/>
        </w:rPr>
        <w:t xml:space="preserve">                           </w:t>
      </w:r>
      <w:r w:rsidRPr="00C23123">
        <w:rPr>
          <w:sz w:val="4"/>
        </w:rPr>
        <w:t xml:space="preserve"> </w:t>
      </w:r>
      <w:proofErr w:type="gramStart"/>
      <w:r w:rsidRPr="00245195">
        <w:rPr>
          <w:sz w:val="22"/>
        </w:rPr>
        <w:t xml:space="preserve">(  </w:t>
      </w:r>
      <w:proofErr w:type="gramEnd"/>
      <w:r w:rsidRPr="00245195">
        <w:rPr>
          <w:sz w:val="22"/>
        </w:rPr>
        <w:t xml:space="preserve">  ) Palestra/Conferência                 </w:t>
      </w:r>
      <w:r>
        <w:rPr>
          <w:sz w:val="22"/>
        </w:rPr>
        <w:t xml:space="preserve"> </w:t>
      </w:r>
      <w:r w:rsidRPr="00245195">
        <w:rPr>
          <w:sz w:val="22"/>
        </w:rPr>
        <w:t>(    ) Aula</w:t>
      </w:r>
    </w:p>
    <w:p w:rsidR="00C23123" w:rsidRPr="00245195" w:rsidRDefault="00C23123" w:rsidP="00C23123">
      <w:pPr>
        <w:spacing w:line="276" w:lineRule="auto"/>
        <w:ind w:left="1985"/>
        <w:jc w:val="both"/>
        <w:rPr>
          <w:sz w:val="22"/>
        </w:rPr>
      </w:pPr>
      <w:r w:rsidRPr="00245195">
        <w:rPr>
          <w:sz w:val="22"/>
        </w:rPr>
        <w:t xml:space="preserve">                           </w:t>
      </w:r>
      <w:proofErr w:type="gramStart"/>
      <w:r w:rsidRPr="00245195">
        <w:rPr>
          <w:sz w:val="22"/>
        </w:rPr>
        <w:t xml:space="preserve">(  </w:t>
      </w:r>
      <w:proofErr w:type="gramEnd"/>
      <w:r w:rsidRPr="00245195">
        <w:rPr>
          <w:sz w:val="22"/>
        </w:rPr>
        <w:t xml:space="preserve">  ) </w:t>
      </w:r>
      <w:proofErr w:type="spellStart"/>
      <w:r w:rsidRPr="00245195">
        <w:rPr>
          <w:sz w:val="22"/>
        </w:rPr>
        <w:t>Graphical</w:t>
      </w:r>
      <w:proofErr w:type="spellEnd"/>
      <w:r w:rsidRPr="00245195">
        <w:rPr>
          <w:sz w:val="22"/>
        </w:rPr>
        <w:t xml:space="preserve"> Abstract                    </w:t>
      </w:r>
      <w:r>
        <w:rPr>
          <w:sz w:val="22"/>
        </w:rPr>
        <w:t xml:space="preserve"> </w:t>
      </w:r>
      <w:r w:rsidRPr="00245195">
        <w:rPr>
          <w:sz w:val="22"/>
        </w:rPr>
        <w:t>(    ) Outros</w:t>
      </w:r>
      <w:r>
        <w:rPr>
          <w:sz w:val="22"/>
        </w:rPr>
        <w:t xml:space="preserve"> (especificar)</w:t>
      </w:r>
      <w:r w:rsidRPr="00245195">
        <w:rPr>
          <w:sz w:val="22"/>
        </w:rPr>
        <w:t>:</w:t>
      </w: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 w:rsidRPr="00245195">
        <w:rPr>
          <w:sz w:val="22"/>
        </w:rPr>
        <w:t>__________________________________________________________________________________________________________________________________________</w:t>
      </w:r>
      <w:r w:rsidR="0055164E">
        <w:rPr>
          <w:sz w:val="22"/>
        </w:rPr>
        <w:t>__</w:t>
      </w:r>
    </w:p>
    <w:p w:rsidR="00C23123" w:rsidRPr="003F15EA" w:rsidRDefault="00C23123" w:rsidP="00C23123">
      <w:pPr>
        <w:spacing w:line="360" w:lineRule="auto"/>
        <w:ind w:left="1985"/>
        <w:jc w:val="both"/>
        <w:rPr>
          <w:sz w:val="10"/>
        </w:rPr>
      </w:pP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>
        <w:rPr>
          <w:sz w:val="22"/>
        </w:rPr>
        <w:t>Orientador</w:t>
      </w:r>
      <w:r w:rsidRPr="00245195">
        <w:rPr>
          <w:sz w:val="22"/>
        </w:rPr>
        <w:t xml:space="preserve">: </w:t>
      </w:r>
      <w:r>
        <w:rPr>
          <w:sz w:val="22"/>
        </w:rPr>
        <w:t>_____</w:t>
      </w:r>
      <w:r w:rsidRPr="00245195">
        <w:rPr>
          <w:sz w:val="22"/>
        </w:rPr>
        <w:t>_______________________________________________</w:t>
      </w:r>
      <w:r>
        <w:rPr>
          <w:sz w:val="22"/>
        </w:rPr>
        <w:t>__</w:t>
      </w:r>
    </w:p>
    <w:p w:rsidR="00C23123" w:rsidRPr="00245195" w:rsidRDefault="00C23123" w:rsidP="00C23123">
      <w:pPr>
        <w:ind w:left="1985"/>
        <w:jc w:val="both"/>
        <w:rPr>
          <w:sz w:val="22"/>
        </w:rPr>
      </w:pPr>
      <w:r w:rsidRPr="00245195">
        <w:rPr>
          <w:sz w:val="22"/>
        </w:rPr>
        <w:t>Data de realização: ____/____/20___</w:t>
      </w:r>
    </w:p>
    <w:p w:rsidR="00C23123" w:rsidRPr="00245195" w:rsidRDefault="00C23123" w:rsidP="00C23123">
      <w:pPr>
        <w:ind w:left="1985"/>
        <w:jc w:val="both"/>
        <w:rPr>
          <w:sz w:val="22"/>
        </w:rPr>
      </w:pP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 w:rsidRPr="00245195">
        <w:rPr>
          <w:sz w:val="22"/>
        </w:rPr>
        <w:t>Título da Apresentação/Trabalho/Projeto: _____________________________</w:t>
      </w:r>
      <w:r>
        <w:rPr>
          <w:sz w:val="22"/>
        </w:rPr>
        <w:t>______</w:t>
      </w:r>
      <w:r w:rsidR="0055164E">
        <w:rPr>
          <w:sz w:val="22"/>
        </w:rPr>
        <w:t>_</w:t>
      </w:r>
    </w:p>
    <w:p w:rsidR="00C23123" w:rsidRPr="00245195" w:rsidRDefault="00C23123" w:rsidP="00C23123">
      <w:pPr>
        <w:spacing w:line="360" w:lineRule="auto"/>
        <w:ind w:left="1985"/>
        <w:jc w:val="both"/>
        <w:rPr>
          <w:sz w:val="22"/>
        </w:rPr>
      </w:pPr>
      <w:r w:rsidRPr="00245195"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55164E">
        <w:rPr>
          <w:sz w:val="22"/>
        </w:rPr>
        <w:t>___</w:t>
      </w:r>
    </w:p>
    <w:p w:rsidR="00C23123" w:rsidRPr="003F15EA" w:rsidRDefault="00C23123" w:rsidP="00C23123">
      <w:pPr>
        <w:ind w:left="1985"/>
        <w:jc w:val="both"/>
        <w:rPr>
          <w:sz w:val="10"/>
        </w:rPr>
      </w:pPr>
    </w:p>
    <w:p w:rsidR="00C23123" w:rsidRPr="0055164E" w:rsidRDefault="00C23123" w:rsidP="00C23123">
      <w:pPr>
        <w:ind w:left="1985"/>
        <w:jc w:val="both"/>
        <w:rPr>
          <w:b/>
          <w:color w:val="A50021"/>
          <w:sz w:val="22"/>
        </w:rPr>
      </w:pPr>
      <w:r w:rsidRPr="0055164E">
        <w:rPr>
          <w:b/>
          <w:color w:val="A50021"/>
          <w:sz w:val="22"/>
        </w:rPr>
        <w:t>Termo de autorização:</w:t>
      </w:r>
    </w:p>
    <w:p w:rsidR="00C23123" w:rsidRPr="00245195" w:rsidRDefault="00C23123" w:rsidP="00C23123">
      <w:pPr>
        <w:ind w:left="1985"/>
        <w:jc w:val="both"/>
        <w:rPr>
          <w:b/>
          <w:color w:val="800000"/>
          <w:sz w:val="12"/>
        </w:rPr>
      </w:pPr>
    </w:p>
    <w:p w:rsidR="00C23123" w:rsidRPr="00245195" w:rsidRDefault="00C23123" w:rsidP="00C23123">
      <w:pPr>
        <w:spacing w:line="276" w:lineRule="auto"/>
        <w:ind w:left="1985" w:firstLine="708"/>
        <w:jc w:val="both"/>
        <w:rPr>
          <w:sz w:val="22"/>
        </w:rPr>
      </w:pPr>
      <w:r w:rsidRPr="00245195">
        <w:rPr>
          <w:sz w:val="22"/>
        </w:rPr>
        <w:t>Autorizo, para todos os fins em direito admitidos, a utilização da minha imagem e voz constantes em fotos, gravações e filmagens decorrentes da minha participação no evento acima especificado, assim como autorizo a divulgação da minha apresentação em slides, sob a responsabilidade do Programa de Pós-graduação em Fisiopatologia Clínica e Experimental – FISCLINEX, sendo que a referência ao meu nome, que constitui um direito moral, deverá ser respeitada sempre.</w:t>
      </w:r>
    </w:p>
    <w:p w:rsidR="00C23123" w:rsidRPr="00245195" w:rsidRDefault="00C23123" w:rsidP="00C23123">
      <w:pPr>
        <w:spacing w:line="276" w:lineRule="auto"/>
        <w:ind w:left="1985" w:firstLine="708"/>
        <w:jc w:val="both"/>
        <w:rPr>
          <w:sz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2AF76A3B" wp14:editId="70B326FC">
                <wp:simplePos x="0" y="0"/>
                <wp:positionH relativeFrom="margin">
                  <wp:posOffset>3710940</wp:posOffset>
                </wp:positionH>
                <wp:positionV relativeFrom="paragraph">
                  <wp:posOffset>629920</wp:posOffset>
                </wp:positionV>
                <wp:extent cx="0" cy="4715510"/>
                <wp:effectExtent l="0" t="2357755" r="2385695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471551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C68BB" id="Conector reto 1" o:spid="_x0000_s1026" style="position:absolute;rotation:-90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92.2pt,49.6pt" to="292.2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" strokecolor="maroon">
                <w10:wrap anchorx="margin"/>
              </v:line>
            </w:pict>
          </mc:Fallback>
        </mc:AlternateContent>
      </w:r>
      <w:r w:rsidRPr="00245195">
        <w:rPr>
          <w:sz w:val="22"/>
        </w:rPr>
        <w:t xml:space="preserve">As imagens, voz e apresentação poderão ser exibidas nos relatórios parcial e final do referido evento, em apresentações audiovisuais do mesmo, em publicações e divulgações disponibilizadas em acesso aberto, por meio do portal, dos perfis em redes sociais, e do Repositório Institucional da UERJ, bem como de outros sistemas de disseminação da informação e do conhecimento. </w:t>
      </w:r>
    </w:p>
    <w:p w:rsidR="00C23123" w:rsidRPr="00245195" w:rsidRDefault="00C23123" w:rsidP="00C23123">
      <w:pPr>
        <w:spacing w:line="276" w:lineRule="auto"/>
        <w:ind w:left="1985" w:firstLine="708"/>
        <w:jc w:val="both"/>
        <w:rPr>
          <w:sz w:val="22"/>
        </w:rPr>
      </w:pPr>
      <w:r w:rsidRPr="00245195">
        <w:rPr>
          <w:sz w:val="22"/>
        </w:rPr>
        <w:t>A autorização neste termo especificada é gratuita e por prazo indeterminado. Por ser esta a expressão de minha vontade, nada terei a reclamar a título de direitos conexos à minha imagem e voz.</w:t>
      </w:r>
    </w:p>
    <w:p w:rsidR="00C23123" w:rsidRPr="00245195" w:rsidRDefault="00C23123" w:rsidP="00C23123">
      <w:pPr>
        <w:ind w:left="1985"/>
        <w:jc w:val="both"/>
        <w:rPr>
          <w:sz w:val="22"/>
        </w:rPr>
      </w:pPr>
    </w:p>
    <w:p w:rsidR="00C23123" w:rsidRPr="00245195" w:rsidRDefault="00C23123" w:rsidP="00C23123">
      <w:pPr>
        <w:autoSpaceDE w:val="0"/>
        <w:autoSpaceDN w:val="0"/>
        <w:adjustRightInd w:val="0"/>
        <w:spacing w:line="360" w:lineRule="auto"/>
        <w:ind w:left="1985"/>
        <w:jc w:val="right"/>
        <w:rPr>
          <w:rFonts w:cs="Arial"/>
          <w:sz w:val="22"/>
        </w:rPr>
      </w:pPr>
      <w:r w:rsidRPr="00245195">
        <w:rPr>
          <w:rFonts w:cs="Arial"/>
          <w:sz w:val="22"/>
        </w:rPr>
        <w:t>_______________________________</w:t>
      </w:r>
      <w:r>
        <w:rPr>
          <w:rFonts w:cs="Arial"/>
          <w:sz w:val="22"/>
        </w:rPr>
        <w:t>,</w:t>
      </w:r>
      <w:r w:rsidRPr="00245195">
        <w:rPr>
          <w:rFonts w:cs="Arial"/>
          <w:sz w:val="22"/>
        </w:rPr>
        <w:t xml:space="preserve"> ______/______/______</w:t>
      </w:r>
    </w:p>
    <w:p w:rsidR="00C23123" w:rsidRDefault="00C23123" w:rsidP="00C23123">
      <w:pPr>
        <w:autoSpaceDE w:val="0"/>
        <w:autoSpaceDN w:val="0"/>
        <w:adjustRightInd w:val="0"/>
        <w:spacing w:line="360" w:lineRule="auto"/>
        <w:ind w:left="1985" w:firstLine="142"/>
        <w:rPr>
          <w:rFonts w:cs="Arial"/>
          <w:sz w:val="22"/>
        </w:rPr>
      </w:pPr>
      <w:r>
        <w:rPr>
          <w:rFonts w:cs="Arial"/>
          <w:sz w:val="22"/>
        </w:rPr>
        <w:t xml:space="preserve">                                                             </w:t>
      </w:r>
      <w:r w:rsidRPr="00245195">
        <w:rPr>
          <w:rFonts w:cs="Arial"/>
          <w:sz w:val="22"/>
        </w:rPr>
        <w:t xml:space="preserve">Local                                 </w:t>
      </w:r>
      <w:r>
        <w:rPr>
          <w:rFonts w:cs="Arial"/>
          <w:sz w:val="22"/>
        </w:rPr>
        <w:t xml:space="preserve">           </w:t>
      </w:r>
      <w:r w:rsidRPr="00245195">
        <w:rPr>
          <w:rFonts w:cs="Arial"/>
          <w:sz w:val="22"/>
        </w:rPr>
        <w:t>Data</w:t>
      </w:r>
    </w:p>
    <w:p w:rsidR="00C23123" w:rsidRPr="00245195" w:rsidRDefault="00C23123" w:rsidP="00C23123">
      <w:pPr>
        <w:autoSpaceDE w:val="0"/>
        <w:autoSpaceDN w:val="0"/>
        <w:adjustRightInd w:val="0"/>
        <w:spacing w:line="360" w:lineRule="auto"/>
        <w:ind w:left="1985" w:firstLine="708"/>
        <w:jc w:val="center"/>
        <w:rPr>
          <w:rFonts w:cs="Arial"/>
          <w:sz w:val="22"/>
        </w:rPr>
      </w:pPr>
    </w:p>
    <w:p w:rsidR="00C23123" w:rsidRDefault="00C23123" w:rsidP="0055164E">
      <w:pPr>
        <w:autoSpaceDE w:val="0"/>
        <w:autoSpaceDN w:val="0"/>
        <w:adjustRightInd w:val="0"/>
        <w:spacing w:line="360" w:lineRule="auto"/>
        <w:ind w:left="1985" w:firstLine="708"/>
        <w:jc w:val="center"/>
        <w:rPr>
          <w:rFonts w:cs="Arial"/>
          <w:sz w:val="22"/>
        </w:rPr>
      </w:pPr>
      <w:r w:rsidRPr="00245195">
        <w:rPr>
          <w:rFonts w:cs="Arial"/>
          <w:sz w:val="22"/>
        </w:rPr>
        <w:t>______________________________</w:t>
      </w:r>
      <w:bookmarkStart w:id="0" w:name="_GoBack"/>
      <w:bookmarkEnd w:id="0"/>
      <w:r w:rsidRPr="00245195">
        <w:rPr>
          <w:rFonts w:cs="Arial"/>
          <w:sz w:val="22"/>
        </w:rPr>
        <w:t>__</w:t>
      </w:r>
    </w:p>
    <w:p w:rsidR="00C23123" w:rsidRPr="003F15EA" w:rsidRDefault="00C23123" w:rsidP="0055164E">
      <w:pPr>
        <w:autoSpaceDE w:val="0"/>
        <w:autoSpaceDN w:val="0"/>
        <w:adjustRightInd w:val="0"/>
        <w:spacing w:line="360" w:lineRule="auto"/>
        <w:ind w:left="1985" w:firstLine="708"/>
        <w:jc w:val="center"/>
        <w:rPr>
          <w:sz w:val="28"/>
        </w:rPr>
      </w:pPr>
      <w:r>
        <w:rPr>
          <w:rFonts w:cs="Arial"/>
          <w:sz w:val="22"/>
        </w:rPr>
        <w:t>Assinatura</w:t>
      </w:r>
    </w:p>
    <w:p w:rsidR="00C23123" w:rsidRPr="003F15EA" w:rsidRDefault="00C23123" w:rsidP="00C23123">
      <w:pPr>
        <w:autoSpaceDE w:val="0"/>
        <w:autoSpaceDN w:val="0"/>
        <w:adjustRightInd w:val="0"/>
        <w:spacing w:line="360" w:lineRule="auto"/>
        <w:ind w:left="1985" w:firstLine="708"/>
        <w:rPr>
          <w:rFonts w:cs="Arial"/>
          <w:sz w:val="28"/>
        </w:rPr>
      </w:pPr>
    </w:p>
    <w:p w:rsidR="00C23123" w:rsidRDefault="00C23123" w:rsidP="00C23123">
      <w:pPr>
        <w:autoSpaceDE w:val="0"/>
        <w:autoSpaceDN w:val="0"/>
        <w:adjustRightInd w:val="0"/>
        <w:spacing w:line="360" w:lineRule="auto"/>
        <w:ind w:left="1985"/>
        <w:jc w:val="right"/>
        <w:rPr>
          <w:rFonts w:cs="Arial"/>
          <w:sz w:val="22"/>
        </w:rPr>
      </w:pPr>
      <w:r w:rsidRPr="00245195">
        <w:rPr>
          <w:rFonts w:cs="Arial"/>
          <w:sz w:val="22"/>
        </w:rPr>
        <w:t xml:space="preserve">_______________________________      </w:t>
      </w:r>
    </w:p>
    <w:p w:rsidR="0060258F" w:rsidRPr="00C23123" w:rsidRDefault="00C23123" w:rsidP="00C23123">
      <w:pPr>
        <w:autoSpaceDE w:val="0"/>
        <w:autoSpaceDN w:val="0"/>
        <w:adjustRightInd w:val="0"/>
        <w:spacing w:line="360" w:lineRule="auto"/>
        <w:ind w:left="1985" w:firstLine="708"/>
        <w:jc w:val="right"/>
        <w:rPr>
          <w:sz w:val="22"/>
        </w:rPr>
      </w:pPr>
      <w:r>
        <w:rPr>
          <w:rFonts w:cs="Arial"/>
          <w:sz w:val="22"/>
        </w:rPr>
        <w:t xml:space="preserve"> Ciente: </w:t>
      </w:r>
      <w:proofErr w:type="gramStart"/>
      <w:r w:rsidRPr="00245195">
        <w:rPr>
          <w:sz w:val="22"/>
        </w:rPr>
        <w:t xml:space="preserve">(  </w:t>
      </w:r>
      <w:proofErr w:type="gramEnd"/>
      <w:r w:rsidRPr="00245195">
        <w:rPr>
          <w:sz w:val="22"/>
        </w:rPr>
        <w:t xml:space="preserve">  ) </w:t>
      </w:r>
      <w:r>
        <w:rPr>
          <w:rFonts w:cs="Arial"/>
          <w:sz w:val="22"/>
        </w:rPr>
        <w:t xml:space="preserve">Orientador      </w:t>
      </w:r>
      <w:r w:rsidRPr="00245195">
        <w:rPr>
          <w:sz w:val="22"/>
        </w:rPr>
        <w:t xml:space="preserve">(    ) </w:t>
      </w:r>
      <w:proofErr w:type="spellStart"/>
      <w:r>
        <w:rPr>
          <w:rFonts w:cs="Arial"/>
          <w:sz w:val="22"/>
        </w:rPr>
        <w:t>Coorientador</w:t>
      </w:r>
      <w:proofErr w:type="spellEnd"/>
    </w:p>
    <w:sectPr w:rsidR="0060258F" w:rsidRPr="00C23123" w:rsidSect="00C23123">
      <w:headerReference w:type="default" r:id="rId16"/>
      <w:pgSz w:w="11907" w:h="16840" w:code="9"/>
      <w:pgMar w:top="851" w:right="708" w:bottom="0" w:left="1418" w:header="567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6BA" w:rsidRDefault="009E46BA">
      <w:r>
        <w:separator/>
      </w:r>
    </w:p>
  </w:endnote>
  <w:endnote w:type="continuationSeparator" w:id="0">
    <w:p w:rsidR="009E46BA" w:rsidRDefault="009E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x Serif Narrow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Xerox Sans Serif Wid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6BA" w:rsidRDefault="009E46BA">
      <w:r>
        <w:separator/>
      </w:r>
    </w:p>
  </w:footnote>
  <w:footnote w:type="continuationSeparator" w:id="0">
    <w:p w:rsidR="009E46BA" w:rsidRDefault="009E4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08" w:rsidRPr="003D3F06" w:rsidRDefault="0055164E" w:rsidP="00883808">
    <w:pPr>
      <w:pStyle w:val="Ttulo"/>
      <w:ind w:left="1416" w:firstLine="708"/>
      <w:jc w:val="left"/>
      <w:rPr>
        <w:rFonts w:ascii="Times New Roman" w:hAnsi="Times New Roman"/>
        <w:i w:val="0"/>
        <w:sz w:val="24"/>
        <w:szCs w:val="24"/>
      </w:rPr>
    </w:pPr>
    <w:r>
      <w:rPr>
        <w:rFonts w:ascii="Times New Roman" w:hAnsi="Times New Roman"/>
        <w:i w:val="0"/>
        <w:noProof/>
        <w:sz w:val="24"/>
        <w:szCs w:val="24"/>
      </w:rPr>
      <w:drawing>
        <wp:anchor distT="0" distB="0" distL="114300" distR="114300" simplePos="0" relativeHeight="251659776" behindDoc="0" locked="0" layoutInCell="1" allowOverlap="1" wp14:anchorId="7869F042" wp14:editId="133302E0">
          <wp:simplePos x="0" y="0"/>
          <wp:positionH relativeFrom="column">
            <wp:posOffset>5395595</wp:posOffset>
          </wp:positionH>
          <wp:positionV relativeFrom="paragraph">
            <wp:posOffset>11430</wp:posOffset>
          </wp:positionV>
          <wp:extent cx="895276" cy="1065975"/>
          <wp:effectExtent l="0" t="0" r="635" b="1270"/>
          <wp:wrapNone/>
          <wp:docPr id="12" name="Picture 1" descr="logo_uerj_p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erj_p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020" cy="10680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i w:val="0"/>
        <w:noProof/>
        <w:szCs w:val="24"/>
      </w:rPr>
      <w:drawing>
        <wp:anchor distT="0" distB="0" distL="114300" distR="114300" simplePos="0" relativeHeight="251661824" behindDoc="0" locked="0" layoutInCell="1" allowOverlap="1" wp14:anchorId="32CDECD7" wp14:editId="2103CCF9">
          <wp:simplePos x="0" y="0"/>
          <wp:positionH relativeFrom="column">
            <wp:posOffset>-666750</wp:posOffset>
          </wp:positionH>
          <wp:positionV relativeFrom="paragraph">
            <wp:posOffset>-133350</wp:posOffset>
          </wp:positionV>
          <wp:extent cx="1914525" cy="1251766"/>
          <wp:effectExtent l="0" t="0" r="0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 (1)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97" b="19021"/>
                  <a:stretch/>
                </pic:blipFill>
                <pic:spPr bwMode="auto">
                  <a:xfrm>
                    <a:off x="0" y="0"/>
                    <a:ext cx="1914525" cy="1251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3808" w:rsidRPr="003D3F06">
      <w:rPr>
        <w:rFonts w:ascii="Times New Roman" w:hAnsi="Times New Roman"/>
        <w:i w:val="0"/>
        <w:sz w:val="24"/>
        <w:szCs w:val="24"/>
      </w:rPr>
      <w:t>UNIVERSIDADE DO ESTADO DO RIO DE JANEIRO</w:t>
    </w:r>
  </w:p>
  <w:p w:rsidR="00883808" w:rsidRPr="003D3F06" w:rsidRDefault="001D251B" w:rsidP="00883808">
    <w:pPr>
      <w:pStyle w:val="Ttulo4"/>
      <w:jc w:val="left"/>
      <w:rPr>
        <w:rFonts w:ascii="Times New Roman" w:hAnsi="Times New Roman"/>
        <w:sz w:val="24"/>
        <w:szCs w:val="24"/>
        <w:u w:val="none"/>
      </w:rPr>
    </w:pPr>
    <w:r>
      <w:rPr>
        <w:rFonts w:ascii="Times New Roman" w:hAnsi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5274310</wp:posOffset>
              </wp:positionH>
              <wp:positionV relativeFrom="paragraph">
                <wp:posOffset>36195</wp:posOffset>
              </wp:positionV>
              <wp:extent cx="661670" cy="650240"/>
              <wp:effectExtent l="2540" t="0" r="2540" b="190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650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bookmarkStart w:id="1" w:name="_MON_1285660769"/>
                        <w:bookmarkEnd w:id="1"/>
                        <w:p w:rsidR="00883808" w:rsidRPr="00DB23E9" w:rsidRDefault="001D251B" w:rsidP="00883808">
                          <w:pPr>
                            <w:pStyle w:val="Ttulo"/>
                            <w:rPr>
                              <w:noProof/>
                            </w:rPr>
                          </w:pPr>
                          <w:r w:rsidRPr="00065711">
                            <w:object w:dxaOrig="1579" w:dyaOrig="1742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7.65pt;height:41pt" o:ole="" fillcolor="window">
                                <v:imagedata r:id="rId3" o:title=""/>
                              </v:shape>
                              <o:OLEObject Type="Embed" ProgID="Word.Picture.8" ShapeID="_x0000_i1025" DrawAspect="Content" ObjectID="_1820387114" r:id="rId4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3pt;margin-top:2.85pt;width:52.1pt;height:51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" stroked="f">
              <v:textbox style="mso-fit-shape-to-text:t">
                <w:txbxContent>
                  <w:bookmarkStart w:id="2" w:name="_MON_1285660769"/>
                  <w:bookmarkEnd w:id="2"/>
                  <w:p w:rsidR="00883808" w:rsidRPr="00DB23E9" w:rsidRDefault="001D251B" w:rsidP="00883808">
                    <w:pPr>
                      <w:pStyle w:val="Ttulo"/>
                      <w:rPr>
                        <w:noProof/>
                      </w:rPr>
                    </w:pPr>
                    <w:r w:rsidRPr="00065711">
                      <w:object w:dxaOrig="1579" w:dyaOrig="1742">
                        <v:shape id="_x0000_i1025" type="#_x0000_t75" style="width:37.65pt;height:41pt" o:ole="" fillcolor="window">
                          <v:imagedata r:id="rId5" o:title=""/>
                        </v:shape>
                        <o:OLEObject Type="Embed" ProgID="Word.Picture.8" ShapeID="_x0000_i1025" DrawAspect="Content" ObjectID="_1808042613" r:id="rId6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83808">
      <w:rPr>
        <w:rFonts w:ascii="Times New Roman" w:hAnsi="Times New Roman"/>
        <w:sz w:val="24"/>
        <w:szCs w:val="24"/>
        <w:u w:val="none"/>
      </w:rPr>
      <w:t xml:space="preserve">                                                             </w:t>
    </w:r>
    <w:r w:rsidR="00883808" w:rsidRPr="003D3F06">
      <w:rPr>
        <w:rFonts w:ascii="Times New Roman" w:hAnsi="Times New Roman"/>
        <w:sz w:val="24"/>
        <w:szCs w:val="24"/>
        <w:u w:val="none"/>
      </w:rPr>
      <w:t>CENTRO BIOMÉDICO</w:t>
    </w:r>
  </w:p>
  <w:p w:rsidR="00883808" w:rsidRPr="003D3F06" w:rsidRDefault="00883808" w:rsidP="00883808">
    <w:pPr>
      <w:pStyle w:val="Ttulo4"/>
      <w:jc w:val="left"/>
      <w:rPr>
        <w:rFonts w:ascii="Times New Roman" w:hAnsi="Times New Roman"/>
        <w:sz w:val="24"/>
        <w:szCs w:val="24"/>
        <w:u w:val="none"/>
      </w:rPr>
    </w:pPr>
    <w:r>
      <w:rPr>
        <w:rFonts w:ascii="Times New Roman" w:hAnsi="Times New Roman"/>
        <w:sz w:val="24"/>
        <w:szCs w:val="24"/>
        <w:u w:val="none"/>
      </w:rPr>
      <w:t xml:space="preserve">                                              </w:t>
    </w:r>
    <w:r w:rsidRPr="003D3F06">
      <w:rPr>
        <w:rFonts w:ascii="Times New Roman" w:hAnsi="Times New Roman"/>
        <w:sz w:val="24"/>
        <w:szCs w:val="24"/>
        <w:u w:val="none"/>
      </w:rPr>
      <w:t>FACULDADE DE CIÊNCIAS MÉDICAS</w:t>
    </w:r>
  </w:p>
  <w:p w:rsidR="00883808" w:rsidRPr="003D3F06" w:rsidRDefault="00883808" w:rsidP="00883808">
    <w:pPr>
      <w:pStyle w:val="Ttulo2"/>
      <w:jc w:val="left"/>
      <w:rPr>
        <w:sz w:val="22"/>
        <w:szCs w:val="22"/>
      </w:rPr>
    </w:pPr>
    <w:r>
      <w:rPr>
        <w:sz w:val="22"/>
        <w:szCs w:val="22"/>
      </w:rPr>
      <w:t xml:space="preserve">                                                 </w:t>
    </w:r>
    <w:r w:rsidRPr="003D3F06">
      <w:rPr>
        <w:sz w:val="22"/>
        <w:szCs w:val="22"/>
      </w:rPr>
      <w:t xml:space="preserve">Programa de Pós-Graduação em Fisiopatologia </w:t>
    </w:r>
  </w:p>
  <w:p w:rsidR="005038CF" w:rsidRDefault="00883808" w:rsidP="005038CF">
    <w:pPr>
      <w:pStyle w:val="Ttulo2"/>
      <w:jc w:val="left"/>
      <w:rPr>
        <w:sz w:val="22"/>
        <w:szCs w:val="22"/>
      </w:rPr>
    </w:pPr>
    <w:r>
      <w:rPr>
        <w:sz w:val="22"/>
        <w:szCs w:val="22"/>
      </w:rPr>
      <w:t xml:space="preserve">                                                       </w:t>
    </w:r>
    <w:r w:rsidRPr="003D3F06">
      <w:rPr>
        <w:sz w:val="22"/>
        <w:szCs w:val="22"/>
      </w:rPr>
      <w:t xml:space="preserve">Clínica e Experimental – FISCLINEX </w:t>
    </w:r>
  </w:p>
  <w:p w:rsidR="00883808" w:rsidRPr="005038CF" w:rsidRDefault="005038CF" w:rsidP="005038CF">
    <w:pPr>
      <w:pStyle w:val="Ttulo2"/>
      <w:rPr>
        <w:sz w:val="22"/>
        <w:szCs w:val="22"/>
      </w:rPr>
    </w:pPr>
    <w:r>
      <w:rPr>
        <w:sz w:val="22"/>
        <w:szCs w:val="22"/>
      </w:rPr>
      <w:t xml:space="preserve">                              </w:t>
    </w:r>
    <w:r>
      <w:rPr>
        <w:i/>
        <w:sz w:val="22"/>
        <w:szCs w:val="22"/>
      </w:rPr>
      <w:t xml:space="preserve">Mestrado, </w:t>
    </w:r>
    <w:r w:rsidR="00883808" w:rsidRPr="003D3F06">
      <w:rPr>
        <w:i/>
        <w:sz w:val="22"/>
        <w:szCs w:val="22"/>
      </w:rPr>
      <w:t>Doutorado</w:t>
    </w:r>
    <w:r>
      <w:rPr>
        <w:i/>
        <w:sz w:val="22"/>
        <w:szCs w:val="22"/>
      </w:rPr>
      <w:t xml:space="preserve"> e Pós-doutorado</w:t>
    </w:r>
  </w:p>
  <w:p w:rsidR="00883808" w:rsidRPr="003D3F06" w:rsidRDefault="00883808" w:rsidP="00883808">
    <w:pPr>
      <w:rPr>
        <w:sz w:val="14"/>
        <w:szCs w:val="14"/>
      </w:rPr>
    </w:pPr>
    <w:r>
      <w:rPr>
        <w:sz w:val="14"/>
        <w:szCs w:val="14"/>
      </w:rPr>
      <w:t xml:space="preserve">                                                                                                          </w:t>
    </w:r>
    <w:r w:rsidRPr="003D3F06">
      <w:rPr>
        <w:sz w:val="14"/>
        <w:szCs w:val="14"/>
      </w:rPr>
      <w:t>(Credenciado na CAPES com conceito 0</w:t>
    </w:r>
    <w:r w:rsidR="00193281">
      <w:rPr>
        <w:sz w:val="14"/>
        <w:szCs w:val="14"/>
      </w:rPr>
      <w:t>5</w:t>
    </w:r>
    <w:r w:rsidRPr="003D3F06">
      <w:rPr>
        <w:sz w:val="14"/>
        <w:szCs w:val="14"/>
      </w:rPr>
      <w:t>)</w:t>
    </w:r>
  </w:p>
  <w:p w:rsidR="00883808" w:rsidRPr="003D3F06" w:rsidRDefault="00883808" w:rsidP="00883808">
    <w:pPr>
      <w:pStyle w:val="Cabealho"/>
      <w:jc w:val="center"/>
      <w:rPr>
        <w:i/>
        <w:sz w:val="14"/>
        <w:szCs w:val="14"/>
      </w:rPr>
    </w:pPr>
  </w:p>
  <w:p w:rsidR="00DA48F6" w:rsidRPr="003D3F06" w:rsidRDefault="00DA48F6" w:rsidP="003D3F06">
    <w:pPr>
      <w:pStyle w:val="Cabealho"/>
      <w:jc w:val="center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CCBA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6D"/>
    <w:rsid w:val="00002563"/>
    <w:rsid w:val="00006C87"/>
    <w:rsid w:val="00014F9A"/>
    <w:rsid w:val="00021107"/>
    <w:rsid w:val="00021A82"/>
    <w:rsid w:val="000255CC"/>
    <w:rsid w:val="00026F9A"/>
    <w:rsid w:val="00035628"/>
    <w:rsid w:val="00047FDD"/>
    <w:rsid w:val="00055D49"/>
    <w:rsid w:val="00064795"/>
    <w:rsid w:val="00066B12"/>
    <w:rsid w:val="00073778"/>
    <w:rsid w:val="00077F97"/>
    <w:rsid w:val="00086DBB"/>
    <w:rsid w:val="000961A5"/>
    <w:rsid w:val="000A3F36"/>
    <w:rsid w:val="000A6861"/>
    <w:rsid w:val="000B5D3F"/>
    <w:rsid w:val="000C376A"/>
    <w:rsid w:val="000C7139"/>
    <w:rsid w:val="000D223C"/>
    <w:rsid w:val="000E1701"/>
    <w:rsid w:val="000E62BD"/>
    <w:rsid w:val="000E70CB"/>
    <w:rsid w:val="000F0B14"/>
    <w:rsid w:val="000F3F5C"/>
    <w:rsid w:val="000F5977"/>
    <w:rsid w:val="001035B0"/>
    <w:rsid w:val="001039D6"/>
    <w:rsid w:val="0012683B"/>
    <w:rsid w:val="001402D4"/>
    <w:rsid w:val="00142150"/>
    <w:rsid w:val="00166828"/>
    <w:rsid w:val="001726FF"/>
    <w:rsid w:val="00172ACB"/>
    <w:rsid w:val="00180DA5"/>
    <w:rsid w:val="001834F3"/>
    <w:rsid w:val="00183E60"/>
    <w:rsid w:val="00186CBC"/>
    <w:rsid w:val="001878F8"/>
    <w:rsid w:val="001920F7"/>
    <w:rsid w:val="00193281"/>
    <w:rsid w:val="00193705"/>
    <w:rsid w:val="001A2A25"/>
    <w:rsid w:val="001A2B51"/>
    <w:rsid w:val="001A5D87"/>
    <w:rsid w:val="001A6B54"/>
    <w:rsid w:val="001B142B"/>
    <w:rsid w:val="001B7F1E"/>
    <w:rsid w:val="001C6943"/>
    <w:rsid w:val="001D156D"/>
    <w:rsid w:val="001D251B"/>
    <w:rsid w:val="001D40C2"/>
    <w:rsid w:val="001D5E38"/>
    <w:rsid w:val="001D5F7E"/>
    <w:rsid w:val="001F2E5D"/>
    <w:rsid w:val="001F559B"/>
    <w:rsid w:val="001F5EDA"/>
    <w:rsid w:val="001F6097"/>
    <w:rsid w:val="00216C71"/>
    <w:rsid w:val="00225844"/>
    <w:rsid w:val="00227BC1"/>
    <w:rsid w:val="002310FC"/>
    <w:rsid w:val="00240AB5"/>
    <w:rsid w:val="00241BE3"/>
    <w:rsid w:val="002421DC"/>
    <w:rsid w:val="00244B28"/>
    <w:rsid w:val="00246A61"/>
    <w:rsid w:val="00246F4B"/>
    <w:rsid w:val="00250211"/>
    <w:rsid w:val="0025248B"/>
    <w:rsid w:val="00252A65"/>
    <w:rsid w:val="0025539D"/>
    <w:rsid w:val="002577E7"/>
    <w:rsid w:val="00261768"/>
    <w:rsid w:val="00262E33"/>
    <w:rsid w:val="002846E9"/>
    <w:rsid w:val="00291F5C"/>
    <w:rsid w:val="002B1A89"/>
    <w:rsid w:val="002B6651"/>
    <w:rsid w:val="002C0714"/>
    <w:rsid w:val="002C14EB"/>
    <w:rsid w:val="002C7281"/>
    <w:rsid w:val="002D3F57"/>
    <w:rsid w:val="002D476B"/>
    <w:rsid w:val="002D5CB8"/>
    <w:rsid w:val="002D65FA"/>
    <w:rsid w:val="002E3C92"/>
    <w:rsid w:val="002E49A7"/>
    <w:rsid w:val="002F139A"/>
    <w:rsid w:val="002F33BC"/>
    <w:rsid w:val="002F5342"/>
    <w:rsid w:val="00301388"/>
    <w:rsid w:val="0030330C"/>
    <w:rsid w:val="00307057"/>
    <w:rsid w:val="003075B6"/>
    <w:rsid w:val="00307A54"/>
    <w:rsid w:val="003109C9"/>
    <w:rsid w:val="003154E5"/>
    <w:rsid w:val="00321555"/>
    <w:rsid w:val="00324180"/>
    <w:rsid w:val="00333FEF"/>
    <w:rsid w:val="0033747D"/>
    <w:rsid w:val="00340EF1"/>
    <w:rsid w:val="00355C42"/>
    <w:rsid w:val="00361B43"/>
    <w:rsid w:val="00367E6C"/>
    <w:rsid w:val="0037161F"/>
    <w:rsid w:val="00373F31"/>
    <w:rsid w:val="00383A52"/>
    <w:rsid w:val="00397D3C"/>
    <w:rsid w:val="003A266C"/>
    <w:rsid w:val="003C09CB"/>
    <w:rsid w:val="003C5512"/>
    <w:rsid w:val="003D241A"/>
    <w:rsid w:val="003D3F06"/>
    <w:rsid w:val="003D7F3E"/>
    <w:rsid w:val="003E0770"/>
    <w:rsid w:val="003E4CEB"/>
    <w:rsid w:val="003E7C5F"/>
    <w:rsid w:val="003F180F"/>
    <w:rsid w:val="003F3192"/>
    <w:rsid w:val="003F394B"/>
    <w:rsid w:val="003F7591"/>
    <w:rsid w:val="004116BF"/>
    <w:rsid w:val="0041476F"/>
    <w:rsid w:val="0042133C"/>
    <w:rsid w:val="00430B7B"/>
    <w:rsid w:val="0043326D"/>
    <w:rsid w:val="00435F7F"/>
    <w:rsid w:val="004431C5"/>
    <w:rsid w:val="004502C0"/>
    <w:rsid w:val="00450A82"/>
    <w:rsid w:val="004608C3"/>
    <w:rsid w:val="00471048"/>
    <w:rsid w:val="00491FB0"/>
    <w:rsid w:val="00492495"/>
    <w:rsid w:val="00495CBF"/>
    <w:rsid w:val="00496BB1"/>
    <w:rsid w:val="004B160A"/>
    <w:rsid w:val="004C4EAE"/>
    <w:rsid w:val="004D678C"/>
    <w:rsid w:val="004D71C1"/>
    <w:rsid w:val="004E1518"/>
    <w:rsid w:val="0050151F"/>
    <w:rsid w:val="005038CF"/>
    <w:rsid w:val="00511E7D"/>
    <w:rsid w:val="00516D8A"/>
    <w:rsid w:val="00521762"/>
    <w:rsid w:val="00522775"/>
    <w:rsid w:val="0053762B"/>
    <w:rsid w:val="00540FB5"/>
    <w:rsid w:val="005425DB"/>
    <w:rsid w:val="0054697A"/>
    <w:rsid w:val="0055164E"/>
    <w:rsid w:val="00562D8F"/>
    <w:rsid w:val="0058153E"/>
    <w:rsid w:val="00585927"/>
    <w:rsid w:val="005A0B33"/>
    <w:rsid w:val="005A5101"/>
    <w:rsid w:val="005B16E1"/>
    <w:rsid w:val="005C128A"/>
    <w:rsid w:val="005D09FC"/>
    <w:rsid w:val="005E5021"/>
    <w:rsid w:val="005E56AF"/>
    <w:rsid w:val="005E627D"/>
    <w:rsid w:val="005F25CC"/>
    <w:rsid w:val="005F702D"/>
    <w:rsid w:val="0060258F"/>
    <w:rsid w:val="00603105"/>
    <w:rsid w:val="00606541"/>
    <w:rsid w:val="00620E91"/>
    <w:rsid w:val="00622A83"/>
    <w:rsid w:val="006238CE"/>
    <w:rsid w:val="00624098"/>
    <w:rsid w:val="00624786"/>
    <w:rsid w:val="006307FD"/>
    <w:rsid w:val="0065310B"/>
    <w:rsid w:val="0067050E"/>
    <w:rsid w:val="0067122A"/>
    <w:rsid w:val="00673B27"/>
    <w:rsid w:val="006862AE"/>
    <w:rsid w:val="00692BAF"/>
    <w:rsid w:val="00693C5D"/>
    <w:rsid w:val="00694747"/>
    <w:rsid w:val="00696C4B"/>
    <w:rsid w:val="006A7B46"/>
    <w:rsid w:val="006B1CCB"/>
    <w:rsid w:val="006D12BC"/>
    <w:rsid w:val="006D4293"/>
    <w:rsid w:val="006E2285"/>
    <w:rsid w:val="006F696E"/>
    <w:rsid w:val="00702F97"/>
    <w:rsid w:val="00707375"/>
    <w:rsid w:val="007147F6"/>
    <w:rsid w:val="00714E7B"/>
    <w:rsid w:val="00723065"/>
    <w:rsid w:val="00724772"/>
    <w:rsid w:val="0073163D"/>
    <w:rsid w:val="007519DE"/>
    <w:rsid w:val="007561EE"/>
    <w:rsid w:val="0075647E"/>
    <w:rsid w:val="007717E8"/>
    <w:rsid w:val="007779AA"/>
    <w:rsid w:val="0078151E"/>
    <w:rsid w:val="00791CF4"/>
    <w:rsid w:val="007B06DC"/>
    <w:rsid w:val="007B1ADE"/>
    <w:rsid w:val="007C177B"/>
    <w:rsid w:val="007C36E1"/>
    <w:rsid w:val="007D47A7"/>
    <w:rsid w:val="007E5339"/>
    <w:rsid w:val="007F3627"/>
    <w:rsid w:val="007F7034"/>
    <w:rsid w:val="00802A22"/>
    <w:rsid w:val="00813776"/>
    <w:rsid w:val="00813FE7"/>
    <w:rsid w:val="0081464B"/>
    <w:rsid w:val="00820969"/>
    <w:rsid w:val="00825580"/>
    <w:rsid w:val="00831A27"/>
    <w:rsid w:val="0083271B"/>
    <w:rsid w:val="00835C97"/>
    <w:rsid w:val="00835DDA"/>
    <w:rsid w:val="0085092F"/>
    <w:rsid w:val="00852AD8"/>
    <w:rsid w:val="008531F6"/>
    <w:rsid w:val="00856585"/>
    <w:rsid w:val="00860952"/>
    <w:rsid w:val="00862022"/>
    <w:rsid w:val="0086490D"/>
    <w:rsid w:val="0086497C"/>
    <w:rsid w:val="008668B5"/>
    <w:rsid w:val="008674BF"/>
    <w:rsid w:val="00877E9C"/>
    <w:rsid w:val="00883808"/>
    <w:rsid w:val="008909CC"/>
    <w:rsid w:val="0089534D"/>
    <w:rsid w:val="008979A4"/>
    <w:rsid w:val="008B46F6"/>
    <w:rsid w:val="008B7F73"/>
    <w:rsid w:val="008C395A"/>
    <w:rsid w:val="008D594C"/>
    <w:rsid w:val="008E25B4"/>
    <w:rsid w:val="008E3F1E"/>
    <w:rsid w:val="008F4550"/>
    <w:rsid w:val="008F665B"/>
    <w:rsid w:val="00903D94"/>
    <w:rsid w:val="00920667"/>
    <w:rsid w:val="00923BBA"/>
    <w:rsid w:val="00932751"/>
    <w:rsid w:val="009370D6"/>
    <w:rsid w:val="00937E86"/>
    <w:rsid w:val="0094298A"/>
    <w:rsid w:val="00943B35"/>
    <w:rsid w:val="009465AA"/>
    <w:rsid w:val="009510E3"/>
    <w:rsid w:val="009526D2"/>
    <w:rsid w:val="00955ED1"/>
    <w:rsid w:val="00972010"/>
    <w:rsid w:val="00972474"/>
    <w:rsid w:val="00981AB8"/>
    <w:rsid w:val="0099205E"/>
    <w:rsid w:val="009A497A"/>
    <w:rsid w:val="009A7E77"/>
    <w:rsid w:val="009B1C21"/>
    <w:rsid w:val="009B1FA6"/>
    <w:rsid w:val="009B6D01"/>
    <w:rsid w:val="009C7C50"/>
    <w:rsid w:val="009C7E15"/>
    <w:rsid w:val="009E46BA"/>
    <w:rsid w:val="009E5A7C"/>
    <w:rsid w:val="009F3EB9"/>
    <w:rsid w:val="009F6043"/>
    <w:rsid w:val="00A043C3"/>
    <w:rsid w:val="00A07DAA"/>
    <w:rsid w:val="00A156FA"/>
    <w:rsid w:val="00A21181"/>
    <w:rsid w:val="00A2394F"/>
    <w:rsid w:val="00A25019"/>
    <w:rsid w:val="00A363BA"/>
    <w:rsid w:val="00A43F4B"/>
    <w:rsid w:val="00A517FF"/>
    <w:rsid w:val="00A52208"/>
    <w:rsid w:val="00A55D05"/>
    <w:rsid w:val="00A601B5"/>
    <w:rsid w:val="00A6494E"/>
    <w:rsid w:val="00A675F9"/>
    <w:rsid w:val="00A71EC3"/>
    <w:rsid w:val="00A85E16"/>
    <w:rsid w:val="00A911B3"/>
    <w:rsid w:val="00A946C5"/>
    <w:rsid w:val="00A979C4"/>
    <w:rsid w:val="00AA24B0"/>
    <w:rsid w:val="00AB46C3"/>
    <w:rsid w:val="00AC05B1"/>
    <w:rsid w:val="00AC3261"/>
    <w:rsid w:val="00AD2AD3"/>
    <w:rsid w:val="00AF379E"/>
    <w:rsid w:val="00AF5648"/>
    <w:rsid w:val="00AF6AFB"/>
    <w:rsid w:val="00B017F8"/>
    <w:rsid w:val="00B04748"/>
    <w:rsid w:val="00B108DB"/>
    <w:rsid w:val="00B17B7F"/>
    <w:rsid w:val="00B201BA"/>
    <w:rsid w:val="00B21436"/>
    <w:rsid w:val="00B42B2A"/>
    <w:rsid w:val="00B50689"/>
    <w:rsid w:val="00B51541"/>
    <w:rsid w:val="00B5158F"/>
    <w:rsid w:val="00B56BE3"/>
    <w:rsid w:val="00B636B1"/>
    <w:rsid w:val="00B86EBB"/>
    <w:rsid w:val="00B9761A"/>
    <w:rsid w:val="00BA1EAE"/>
    <w:rsid w:val="00BA23CE"/>
    <w:rsid w:val="00BA3290"/>
    <w:rsid w:val="00BD3AF4"/>
    <w:rsid w:val="00BD501C"/>
    <w:rsid w:val="00BE189E"/>
    <w:rsid w:val="00BF32DA"/>
    <w:rsid w:val="00C075D4"/>
    <w:rsid w:val="00C23123"/>
    <w:rsid w:val="00C32A23"/>
    <w:rsid w:val="00C3449B"/>
    <w:rsid w:val="00C35E14"/>
    <w:rsid w:val="00C567DF"/>
    <w:rsid w:val="00C57F46"/>
    <w:rsid w:val="00C62F39"/>
    <w:rsid w:val="00C861E8"/>
    <w:rsid w:val="00C929D4"/>
    <w:rsid w:val="00C97AD0"/>
    <w:rsid w:val="00CB24A8"/>
    <w:rsid w:val="00CB4482"/>
    <w:rsid w:val="00CB6906"/>
    <w:rsid w:val="00CC1E86"/>
    <w:rsid w:val="00CD63FB"/>
    <w:rsid w:val="00CF0680"/>
    <w:rsid w:val="00CF1529"/>
    <w:rsid w:val="00D27556"/>
    <w:rsid w:val="00D337ED"/>
    <w:rsid w:val="00D34A6E"/>
    <w:rsid w:val="00D3644D"/>
    <w:rsid w:val="00D37906"/>
    <w:rsid w:val="00D52642"/>
    <w:rsid w:val="00D635E5"/>
    <w:rsid w:val="00D66F2C"/>
    <w:rsid w:val="00D77146"/>
    <w:rsid w:val="00D84BFC"/>
    <w:rsid w:val="00D92474"/>
    <w:rsid w:val="00D9379F"/>
    <w:rsid w:val="00D9425D"/>
    <w:rsid w:val="00D9446B"/>
    <w:rsid w:val="00DA48F6"/>
    <w:rsid w:val="00DB5A42"/>
    <w:rsid w:val="00DC235B"/>
    <w:rsid w:val="00DC6608"/>
    <w:rsid w:val="00DC77BF"/>
    <w:rsid w:val="00DD19FD"/>
    <w:rsid w:val="00DD2834"/>
    <w:rsid w:val="00DD732F"/>
    <w:rsid w:val="00DD7A6B"/>
    <w:rsid w:val="00DE6F41"/>
    <w:rsid w:val="00DE7442"/>
    <w:rsid w:val="00DF2248"/>
    <w:rsid w:val="00E028EC"/>
    <w:rsid w:val="00E117CC"/>
    <w:rsid w:val="00E20227"/>
    <w:rsid w:val="00E20581"/>
    <w:rsid w:val="00E26827"/>
    <w:rsid w:val="00E27E91"/>
    <w:rsid w:val="00E42986"/>
    <w:rsid w:val="00E4300C"/>
    <w:rsid w:val="00E435BA"/>
    <w:rsid w:val="00E439B9"/>
    <w:rsid w:val="00E60B18"/>
    <w:rsid w:val="00E65C8E"/>
    <w:rsid w:val="00E7017C"/>
    <w:rsid w:val="00E7208A"/>
    <w:rsid w:val="00E737C2"/>
    <w:rsid w:val="00E84DF9"/>
    <w:rsid w:val="00E91F7D"/>
    <w:rsid w:val="00E9299E"/>
    <w:rsid w:val="00E95DF6"/>
    <w:rsid w:val="00EA0ECC"/>
    <w:rsid w:val="00EA55C2"/>
    <w:rsid w:val="00EB37D8"/>
    <w:rsid w:val="00EC0035"/>
    <w:rsid w:val="00EC25AE"/>
    <w:rsid w:val="00EE1354"/>
    <w:rsid w:val="00EE4B3A"/>
    <w:rsid w:val="00EE72ED"/>
    <w:rsid w:val="00EF6651"/>
    <w:rsid w:val="00EF6DB7"/>
    <w:rsid w:val="00EF7205"/>
    <w:rsid w:val="00F01A66"/>
    <w:rsid w:val="00F0745B"/>
    <w:rsid w:val="00F1021B"/>
    <w:rsid w:val="00F12DE4"/>
    <w:rsid w:val="00F1350D"/>
    <w:rsid w:val="00F173C9"/>
    <w:rsid w:val="00F31641"/>
    <w:rsid w:val="00F41A33"/>
    <w:rsid w:val="00F44ACB"/>
    <w:rsid w:val="00F470F2"/>
    <w:rsid w:val="00F51838"/>
    <w:rsid w:val="00F52A7D"/>
    <w:rsid w:val="00F618EA"/>
    <w:rsid w:val="00F62CD0"/>
    <w:rsid w:val="00F6453C"/>
    <w:rsid w:val="00F652F1"/>
    <w:rsid w:val="00F656A7"/>
    <w:rsid w:val="00F8031D"/>
    <w:rsid w:val="00F80802"/>
    <w:rsid w:val="00F86FED"/>
    <w:rsid w:val="00FA026F"/>
    <w:rsid w:val="00FA2EA3"/>
    <w:rsid w:val="00FC7738"/>
    <w:rsid w:val="00FD075B"/>
    <w:rsid w:val="00FD30D4"/>
    <w:rsid w:val="00FE0F1C"/>
    <w:rsid w:val="00FE2C3D"/>
    <w:rsid w:val="00FE759B"/>
    <w:rsid w:val="00FF54A6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8676E92-6804-4B79-AAD9-E78904A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30"/>
      <w:u w:val="single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jc w:val="both"/>
    </w:pPr>
    <w:rPr>
      <w:rFonts w:ascii="Arial" w:hAnsi="Arial"/>
      <w:sz w:val="24"/>
    </w:rPr>
  </w:style>
  <w:style w:type="paragraph" w:styleId="Corpodetexto2">
    <w:name w:val="Body Text 2"/>
    <w:basedOn w:val="Normal"/>
    <w:pPr>
      <w:jc w:val="center"/>
    </w:pPr>
    <w:rPr>
      <w:rFonts w:ascii="Xerox Serif Narrow" w:hAnsi="Xerox Serif Narrow"/>
      <w:b/>
      <w:color w:val="000000"/>
      <w:sz w:val="24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/>
      <w:b/>
      <w:i/>
      <w:kern w:val="16"/>
      <w:position w:val="6"/>
      <w:sz w:val="24"/>
    </w:rPr>
  </w:style>
  <w:style w:type="paragraph" w:styleId="Corpodetexto3">
    <w:name w:val="Body Text 3"/>
    <w:basedOn w:val="Normal"/>
    <w:pPr>
      <w:jc w:val="center"/>
    </w:pPr>
    <w:rPr>
      <w:rFonts w:ascii="Arial" w:hAnsi="Arial"/>
      <w:b/>
      <w:sz w:val="24"/>
    </w:rPr>
  </w:style>
  <w:style w:type="paragraph" w:styleId="Recuodecorpodetexto">
    <w:name w:val="Body Text Indent"/>
    <w:basedOn w:val="Normal"/>
    <w:pPr>
      <w:spacing w:line="480" w:lineRule="auto"/>
      <w:jc w:val="both"/>
    </w:pPr>
    <w:rPr>
      <w:rFonts w:ascii="Arial" w:hAnsi="Arial"/>
      <w:sz w:val="24"/>
    </w:rPr>
  </w:style>
  <w:style w:type="character" w:styleId="Forte">
    <w:name w:val="Strong"/>
    <w:basedOn w:val="Fontepargpadro"/>
    <w:qFormat/>
    <w:rPr>
      <w:b/>
    </w:rPr>
  </w:style>
  <w:style w:type="paragraph" w:styleId="Ttulo">
    <w:name w:val="Title"/>
    <w:basedOn w:val="Normal"/>
    <w:qFormat/>
    <w:pPr>
      <w:jc w:val="center"/>
    </w:pPr>
    <w:rPr>
      <w:rFonts w:ascii="Xerox Sans Serif Wide" w:hAnsi="Xerox Sans Serif Wide"/>
      <w:b/>
      <w:i/>
      <w:kern w:val="16"/>
      <w:position w:val="6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kern w:val="16"/>
      <w:position w:val="6"/>
      <w:sz w:val="24"/>
    </w:rPr>
  </w:style>
  <w:style w:type="table" w:styleId="Tabelacomgrade">
    <w:name w:val="Table Grid"/>
    <w:basedOn w:val="Tabelanormal"/>
    <w:rsid w:val="001D5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5859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1107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20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05E"/>
    <w:rPr>
      <w:rFonts w:ascii="Tahom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E2C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2C3D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2C3D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2C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2C3D"/>
    <w:rPr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clinex.uerj.br" TargetMode="External"/><Relationship Id="rId13" Type="http://schemas.openxmlformats.org/officeDocument/2006/relationships/hyperlink" Target="mailto:posclinex.uerj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isclinex.uerj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@fisclin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be.com/@fisclinex" TargetMode="External"/><Relationship Id="rId10" Type="http://schemas.openxmlformats.org/officeDocument/2006/relationships/hyperlink" Target="https://youtube.com/@fiscline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sclinex.uerj@gmail.com" TargetMode="External"/><Relationship Id="rId14" Type="http://schemas.openxmlformats.org/officeDocument/2006/relationships/hyperlink" Target="https://youtube.com/@fiscline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oleObject" Target="embeddings/oleObject2.bin"/><Relationship Id="rId5" Type="http://schemas.openxmlformats.org/officeDocument/2006/relationships/image" Target="media/image40.emf"/><Relationship Id="rId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Modelos\Outros%20Documentos\Correspondencia%209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737B-A8B2-4614-82B7-E8C6269E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Correspondencia 98</Template>
  <TotalTime>0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Ethan Frome</vt:lpstr>
      <vt:lpstr>Ethan Frome</vt:lpstr>
    </vt:vector>
  </TitlesOfParts>
  <Company>DINFO - UERJ</Company>
  <LinksUpToDate>false</LinksUpToDate>
  <CharactersWithSpaces>2446</CharactersWithSpaces>
  <SharedDoc>false</SharedDoc>
  <HLinks>
    <vt:vector size="18" baseType="variant">
      <vt:variant>
        <vt:i4>1638498</vt:i4>
      </vt:variant>
      <vt:variant>
        <vt:i4>6</vt:i4>
      </vt:variant>
      <vt:variant>
        <vt:i4>0</vt:i4>
      </vt:variant>
      <vt:variant>
        <vt:i4>5</vt:i4>
      </vt:variant>
      <vt:variant>
        <vt:lpwstr>mailto:posclinex.uerj@gmail.com</vt:lpwstr>
      </vt:variant>
      <vt:variant>
        <vt:lpwstr/>
      </vt:variant>
      <vt:variant>
        <vt:i4>4325490</vt:i4>
      </vt:variant>
      <vt:variant>
        <vt:i4>3</vt:i4>
      </vt:variant>
      <vt:variant>
        <vt:i4>0</vt:i4>
      </vt:variant>
      <vt:variant>
        <vt:i4>5</vt:i4>
      </vt:variant>
      <vt:variant>
        <vt:lpwstr>mailto:amanhaes@uerj.br</vt:lpwstr>
      </vt:variant>
      <vt:variant>
        <vt:lpwstr/>
      </vt:variant>
      <vt:variant>
        <vt:i4>3473509</vt:i4>
      </vt:variant>
      <vt:variant>
        <vt:i4>0</vt:i4>
      </vt:variant>
      <vt:variant>
        <vt:i4>0</vt:i4>
      </vt:variant>
      <vt:variant>
        <vt:i4>5</vt:i4>
      </vt:variant>
      <vt:variant>
        <vt:lpwstr>http://www.fisiopatologia.uerj.br/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Pc</cp:lastModifiedBy>
  <cp:revision>3</cp:revision>
  <cp:lastPrinted>2025-04-25T15:44:00Z</cp:lastPrinted>
  <dcterms:created xsi:type="dcterms:W3CDTF">2025-05-22T14:09:00Z</dcterms:created>
  <dcterms:modified xsi:type="dcterms:W3CDTF">2025-09-26T13:18:00Z</dcterms:modified>
</cp:coreProperties>
</file>